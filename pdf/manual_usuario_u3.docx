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BC83E" w14:textId="1DEFFB7D" w:rsidR="00E25692" w:rsidRDefault="00E25692" w:rsidP="00AE4F57">
      <w:pPr>
        <w:spacing w:after="120"/>
        <w:jc w:val="both"/>
        <w:rPr>
          <w:rFonts w:ascii="Noto Sans" w:hAnsi="Noto Sans" w:cs="Noto Sans"/>
          <w:b/>
          <w:bCs/>
          <w:color w:val="64430D"/>
        </w:rPr>
      </w:pPr>
      <w:r>
        <w:rPr>
          <w:noProof/>
          <w:sz w:val="46"/>
        </w:rPr>
        <w:drawing>
          <wp:anchor distT="0" distB="0" distL="114300" distR="114300" simplePos="0" relativeHeight="251659264" behindDoc="0" locked="0" layoutInCell="0" allowOverlap="1" wp14:anchorId="58D0A3CB" wp14:editId="79E69275">
            <wp:simplePos x="0" y="0"/>
            <wp:positionH relativeFrom="column">
              <wp:posOffset>-800100</wp:posOffset>
            </wp:positionH>
            <wp:positionV relativeFrom="paragraph">
              <wp:posOffset>-33020</wp:posOffset>
            </wp:positionV>
            <wp:extent cx="991235" cy="1204595"/>
            <wp:effectExtent l="0" t="0" r="0" b="0"/>
            <wp:wrapNone/>
            <wp:docPr id="7" name="Imagen 7" descr="Imagen que contiene nombre de la empresa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nombre de la empresa&#10;&#10;El contenido generado por IA puede ser incorrecto.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D1D1F" w14:textId="77777777" w:rsidR="00E25692" w:rsidRDefault="00E25692" w:rsidP="00E25692">
      <w:pPr>
        <w:pStyle w:val="Ttulo"/>
        <w:pBdr>
          <w:bottom w:val="double" w:sz="12" w:space="3" w:color="auto"/>
        </w:pBdr>
        <w:ind w:left="284"/>
        <w:rPr>
          <w:rFonts w:ascii="Times New Roman" w:hAnsi="Times New Roman"/>
          <w:b/>
          <w:bCs/>
          <w:sz w:val="42"/>
          <w:szCs w:val="42"/>
          <w:lang w:val="es-ES"/>
        </w:rPr>
      </w:pPr>
      <w:r w:rsidRPr="299D67B7">
        <w:rPr>
          <w:rFonts w:ascii="Times New Roman" w:hAnsi="Times New Roman"/>
          <w:b/>
          <w:bCs/>
          <w:sz w:val="42"/>
          <w:szCs w:val="42"/>
          <w:lang w:val="es-ES"/>
        </w:rPr>
        <w:t>INSTITUTO  POLITÉCNICO  NACIONAL</w:t>
      </w:r>
    </w:p>
    <w:p w14:paraId="37632A92" w14:textId="77777777" w:rsidR="00E25692" w:rsidRDefault="00E25692" w:rsidP="00E25692">
      <w:pPr>
        <w:ind w:right="-2"/>
        <w:jc w:val="center"/>
        <w:rPr>
          <w:rFonts w:ascii="Arial" w:hAnsi="Arial"/>
          <w:sz w:val="18"/>
        </w:rPr>
      </w:pPr>
    </w:p>
    <w:p w14:paraId="7264E3A0" w14:textId="77777777" w:rsidR="00E25692" w:rsidRDefault="00E25692" w:rsidP="00E25692">
      <w:pPr>
        <w:pStyle w:val="Textoindependiente"/>
        <w:ind w:left="426"/>
        <w:rPr>
          <w:rFonts w:ascii="Times New Roman" w:hAnsi="Times New Roman"/>
          <w:b/>
          <w:bCs/>
          <w:sz w:val="24"/>
          <w:szCs w:val="24"/>
          <w:lang w:val="es-E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F73E6E5" wp14:editId="60F4E5F3">
                <wp:simplePos x="0" y="0"/>
                <wp:positionH relativeFrom="column">
                  <wp:posOffset>-241935</wp:posOffset>
                </wp:positionH>
                <wp:positionV relativeFrom="paragraph">
                  <wp:posOffset>297180</wp:posOffset>
                </wp:positionV>
                <wp:extent cx="0" cy="6982460"/>
                <wp:effectExtent l="0" t="0" r="38100" b="27940"/>
                <wp:wrapNone/>
                <wp:docPr id="101423141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0" cy="69824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EF2DE4" id="Line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05pt,23.4pt" to="-19.05pt,5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" o:allowincell="f">
                <o:lock v:ext="edit" shapetype="f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1AFB1B94" wp14:editId="2E5DB2F1">
                <wp:simplePos x="0" y="0"/>
                <wp:positionH relativeFrom="column">
                  <wp:posOffset>-412750</wp:posOffset>
                </wp:positionH>
                <wp:positionV relativeFrom="paragraph">
                  <wp:posOffset>311150</wp:posOffset>
                </wp:positionV>
                <wp:extent cx="0" cy="6839585"/>
                <wp:effectExtent l="0" t="0" r="0" b="5715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0" cy="68395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35CCF3" id="Line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2.5pt,24.5pt" to="-32.5pt,5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" o:allowincell="f">
                <o:lock v:ext="edit" shapetype="f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BA6878A" wp14:editId="1EAA979F">
                <wp:simplePos x="0" y="0"/>
                <wp:positionH relativeFrom="column">
                  <wp:posOffset>-77470</wp:posOffset>
                </wp:positionH>
                <wp:positionV relativeFrom="paragraph">
                  <wp:posOffset>300355</wp:posOffset>
                </wp:positionV>
                <wp:extent cx="0" cy="6850380"/>
                <wp:effectExtent l="0" t="0" r="0" b="0"/>
                <wp:wrapNone/>
                <wp:docPr id="103706347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8503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22F12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23.65pt" to="-6.1pt,5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" o:allowincell="f">
                <o:lock v:ext="edit" shapetype="f"/>
              </v:line>
            </w:pict>
          </mc:Fallback>
        </mc:AlternateContent>
      </w:r>
      <w:r w:rsidRPr="299D67B7">
        <w:rPr>
          <w:rFonts w:ascii="Times New Roman" w:hAnsi="Times New Roman"/>
          <w:b/>
          <w:bCs/>
          <w:sz w:val="24"/>
          <w:szCs w:val="24"/>
          <w:lang w:val="es-ES"/>
        </w:rPr>
        <w:t>UNIDAD   PROFESIONAL   INTERDISCIPLINARIA   DE   INGENIERÍA   Y  CIENCIAS   SOCIALES   Y  ADMINISTRATIVAS</w:t>
      </w:r>
    </w:p>
    <w:p w14:paraId="237D60FF" w14:textId="77777777" w:rsidR="00E25692" w:rsidRDefault="00E25692" w:rsidP="00E25692">
      <w:pPr>
        <w:jc w:val="center"/>
        <w:rPr>
          <w:rFonts w:ascii="Arial" w:hAnsi="Arial"/>
          <w:sz w:val="18"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1187641D" wp14:editId="12186C9A">
                <wp:simplePos x="0" y="0"/>
                <wp:positionH relativeFrom="column">
                  <wp:posOffset>-412750</wp:posOffset>
                </wp:positionH>
                <wp:positionV relativeFrom="paragraph">
                  <wp:posOffset>85090</wp:posOffset>
                </wp:positionV>
                <wp:extent cx="0" cy="6839585"/>
                <wp:effectExtent l="0" t="0" r="0" b="571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0" cy="68395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AFC3D" id="Line 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2.5pt,6.7pt" to="-32.5pt,5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" o:allowincell="f">
                <o:lock v:ext="edit" shapetype="f"/>
              </v:lin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E0B0F09" wp14:editId="194CA3DD">
                <wp:simplePos x="0" y="0"/>
                <wp:positionH relativeFrom="column">
                  <wp:posOffset>-77470</wp:posOffset>
                </wp:positionH>
                <wp:positionV relativeFrom="paragraph">
                  <wp:posOffset>74295</wp:posOffset>
                </wp:positionV>
                <wp:extent cx="0" cy="685038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8503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9FAF9" id="Line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5.85pt" to="-6.1pt,5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" o:allowincell="f">
                <o:lock v:ext="edit" shapetype="f"/>
              </v:line>
            </w:pict>
          </mc:Fallback>
        </mc:AlternateContent>
      </w:r>
    </w:p>
    <w:p w14:paraId="19B63F89" w14:textId="77777777" w:rsidR="00E25692" w:rsidRDefault="00E25692" w:rsidP="00E25692">
      <w:pPr>
        <w:jc w:val="center"/>
        <w:rPr>
          <w:rFonts w:ascii="Arial" w:hAnsi="Arial"/>
          <w:sz w:val="18"/>
        </w:rPr>
      </w:pPr>
    </w:p>
    <w:p w14:paraId="7FB02FED" w14:textId="77777777" w:rsidR="00E25692" w:rsidRDefault="00E25692" w:rsidP="00E25692">
      <w:pPr>
        <w:jc w:val="center"/>
        <w:rPr>
          <w:rFonts w:ascii="Arial" w:hAnsi="Arial"/>
          <w:sz w:val="18"/>
        </w:rPr>
      </w:pPr>
    </w:p>
    <w:p w14:paraId="1D973AED" w14:textId="0C4502EF" w:rsidR="00355BC5" w:rsidRPr="00355BC5" w:rsidRDefault="00416794" w:rsidP="00355BC5">
      <w:pPr>
        <w:jc w:val="center"/>
        <w:rPr>
          <w:rFonts w:ascii="Noto Sans" w:hAnsi="Noto Sans" w:cs="Noto Sans"/>
          <w:b/>
          <w:bCs/>
          <w:sz w:val="24"/>
          <w:szCs w:val="24"/>
        </w:rPr>
      </w:pPr>
      <w:r w:rsidRPr="00416794">
        <w:rPr>
          <w:rFonts w:ascii="Noto Sans" w:hAnsi="Noto Sans" w:cs="Noto Sans"/>
          <w:b/>
          <w:bCs/>
          <w:sz w:val="24"/>
          <w:szCs w:val="24"/>
        </w:rPr>
        <w:t>Manual de usuario: Diseño de proyectos de sistemas informáticos</w:t>
      </w:r>
    </w:p>
    <w:p w14:paraId="252B8A0A" w14:textId="4DBC4A3F" w:rsidR="00E25692" w:rsidRPr="00E25692" w:rsidRDefault="00355BC5" w:rsidP="00355BC5">
      <w:pPr>
        <w:jc w:val="center"/>
        <w:rPr>
          <w:rFonts w:ascii="Noto Sans" w:hAnsi="Noto Sans" w:cs="Noto Sans"/>
          <w:b/>
          <w:bCs/>
          <w:sz w:val="24"/>
          <w:szCs w:val="24"/>
        </w:rPr>
      </w:pPr>
      <w:r w:rsidRPr="00355BC5">
        <w:rPr>
          <w:rFonts w:ascii="Noto Sans" w:hAnsi="Noto Sans" w:cs="Noto Sans"/>
          <w:b/>
          <w:bCs/>
          <w:sz w:val="24"/>
          <w:szCs w:val="24"/>
        </w:rPr>
        <w:t xml:space="preserve">  </w:t>
      </w:r>
    </w:p>
    <w:p w14:paraId="125B6DB0" w14:textId="77777777" w:rsidR="00E25692" w:rsidRDefault="00E25692" w:rsidP="00E25692">
      <w:pPr>
        <w:rPr>
          <w:rFonts w:ascii="Arial" w:hAnsi="Arial"/>
          <w:sz w:val="18"/>
        </w:rPr>
      </w:pPr>
    </w:p>
    <w:p w14:paraId="588BBA6C" w14:textId="77777777" w:rsidR="00E25692" w:rsidRDefault="00E25692" w:rsidP="00E25692">
      <w:pPr>
        <w:jc w:val="center"/>
        <w:rPr>
          <w:rFonts w:ascii="Arial" w:hAnsi="Arial"/>
          <w:sz w:val="18"/>
        </w:rPr>
      </w:pPr>
    </w:p>
    <w:p w14:paraId="64AE7F69" w14:textId="77777777" w:rsidR="00E25692" w:rsidRDefault="00E25692" w:rsidP="00E25692">
      <w:pPr>
        <w:jc w:val="center"/>
        <w:rPr>
          <w:rFonts w:ascii="Arial" w:hAnsi="Arial"/>
          <w:sz w:val="18"/>
        </w:rPr>
      </w:pPr>
    </w:p>
    <w:p w14:paraId="5688556C" w14:textId="77777777" w:rsidR="00E25692" w:rsidRDefault="00E25692" w:rsidP="00E25692">
      <w:pPr>
        <w:jc w:val="center"/>
        <w:rPr>
          <w:rFonts w:ascii="Arial" w:hAnsi="Arial"/>
          <w:sz w:val="18"/>
        </w:rPr>
      </w:pPr>
    </w:p>
    <w:p w14:paraId="40C75B7B" w14:textId="6DBC8EA4" w:rsidR="00E25692" w:rsidRPr="007B1F2F" w:rsidRDefault="000D4FE3" w:rsidP="00E25692">
      <w:pPr>
        <w:pStyle w:val="Textodebloque"/>
        <w:ind w:left="284" w:right="283"/>
        <w:rPr>
          <w:rFonts w:ascii="Noto Sans" w:hAnsi="Noto Sans" w:cs="Noto Sans"/>
          <w:color w:val="154B60"/>
          <w:sz w:val="32"/>
        </w:rPr>
      </w:pPr>
      <w:r w:rsidRPr="007B1F2F">
        <w:rPr>
          <w:rFonts w:ascii="Noto Sans" w:hAnsi="Noto Sans" w:cs="Noto Sans"/>
          <w:color w:val="154B60"/>
          <w:sz w:val="32"/>
        </w:rPr>
        <w:t>“</w:t>
      </w:r>
      <w:r w:rsidR="00355BC5" w:rsidRPr="007B1F2F">
        <w:rPr>
          <w:rFonts w:ascii="Noto Sans" w:hAnsi="Noto Sans" w:cs="Noto Sans"/>
          <w:color w:val="154B60"/>
          <w:sz w:val="32"/>
        </w:rPr>
        <w:t>Colocar el nombre del sistema a desarrollar</w:t>
      </w:r>
      <w:r w:rsidRPr="007B1F2F">
        <w:rPr>
          <w:rFonts w:ascii="Noto Sans" w:hAnsi="Noto Sans" w:cs="Noto Sans"/>
          <w:color w:val="154B60"/>
          <w:sz w:val="32"/>
        </w:rPr>
        <w:t>”</w:t>
      </w:r>
    </w:p>
    <w:p w14:paraId="3B0D58B9" w14:textId="77777777" w:rsidR="00E25692" w:rsidRDefault="00E25692" w:rsidP="00E25692">
      <w:pPr>
        <w:pStyle w:val="Textodebloque"/>
        <w:ind w:left="284" w:right="283"/>
        <w:rPr>
          <w:sz w:val="14"/>
        </w:rPr>
      </w:pPr>
    </w:p>
    <w:p w14:paraId="0A117F49" w14:textId="77777777" w:rsidR="00E25692" w:rsidRDefault="00E25692" w:rsidP="00E25692">
      <w:pPr>
        <w:ind w:left="284" w:right="283"/>
        <w:jc w:val="center"/>
        <w:rPr>
          <w:rFonts w:ascii="Arial" w:hAnsi="Arial"/>
        </w:rPr>
      </w:pPr>
    </w:p>
    <w:p w14:paraId="623D2300" w14:textId="77777777" w:rsidR="00E25692" w:rsidRDefault="00E25692" w:rsidP="00355BC5">
      <w:pPr>
        <w:ind w:right="283"/>
        <w:rPr>
          <w:rFonts w:ascii="Arial" w:hAnsi="Arial"/>
        </w:rPr>
      </w:pPr>
    </w:p>
    <w:p w14:paraId="5E749290" w14:textId="1CB498C3" w:rsidR="00E25692" w:rsidRPr="00E25692" w:rsidRDefault="00355BC5" w:rsidP="00E25692">
      <w:pPr>
        <w:ind w:left="284" w:right="283"/>
        <w:jc w:val="center"/>
        <w:rPr>
          <w:rFonts w:ascii="Noto Sans" w:hAnsi="Noto Sans" w:cs="Noto Sans"/>
          <w:sz w:val="28"/>
          <w:szCs w:val="28"/>
          <w:lang w:val="es-ES"/>
        </w:rPr>
      </w:pPr>
      <w:r>
        <w:rPr>
          <w:rFonts w:ascii="Noto Sans" w:hAnsi="Noto Sans" w:cs="Noto Sans"/>
          <w:sz w:val="28"/>
          <w:szCs w:val="28"/>
          <w:lang w:val="es-ES"/>
        </w:rPr>
        <w:t xml:space="preserve">Integrantes del equipo de </w:t>
      </w:r>
      <w:r w:rsidR="003773F9">
        <w:rPr>
          <w:rFonts w:ascii="Noto Sans" w:hAnsi="Noto Sans" w:cs="Noto Sans"/>
          <w:sz w:val="28"/>
          <w:szCs w:val="28"/>
          <w:lang w:val="es-ES"/>
        </w:rPr>
        <w:t>desarrollo:</w:t>
      </w:r>
    </w:p>
    <w:p w14:paraId="207BA189" w14:textId="77777777" w:rsidR="00E25692" w:rsidRPr="00E25692" w:rsidRDefault="00E25692" w:rsidP="00E25692">
      <w:pPr>
        <w:ind w:left="284" w:right="283"/>
        <w:jc w:val="center"/>
        <w:rPr>
          <w:rFonts w:ascii="Noto Sans" w:hAnsi="Noto Sans" w:cs="Noto Sans"/>
          <w:sz w:val="28"/>
        </w:rPr>
      </w:pPr>
    </w:p>
    <w:tbl>
      <w:tblPr>
        <w:tblStyle w:val="Tablaconcuadrcula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"/>
        <w:gridCol w:w="4244"/>
        <w:gridCol w:w="1983"/>
        <w:gridCol w:w="2044"/>
      </w:tblGrid>
      <w:tr w:rsidR="00355BC5" w:rsidRPr="00E25692" w14:paraId="65ACF0C0" w14:textId="77777777" w:rsidTr="00355BC5">
        <w:tc>
          <w:tcPr>
            <w:tcW w:w="283" w:type="dxa"/>
          </w:tcPr>
          <w:p w14:paraId="5869CA4B" w14:textId="77777777" w:rsidR="00355BC5" w:rsidRPr="00E25692" w:rsidRDefault="00355BC5" w:rsidP="00E25692">
            <w:pPr>
              <w:ind w:right="283"/>
              <w:jc w:val="center"/>
              <w:rPr>
                <w:rFonts w:ascii="Noto Sans" w:hAnsi="Noto Sans" w:cs="Noto Sans"/>
                <w:sz w:val="20"/>
                <w:szCs w:val="20"/>
              </w:rPr>
            </w:pPr>
          </w:p>
        </w:tc>
        <w:tc>
          <w:tcPr>
            <w:tcW w:w="4244" w:type="dxa"/>
            <w:vAlign w:val="center"/>
          </w:tcPr>
          <w:p w14:paraId="502B2904" w14:textId="1CFE0746" w:rsidR="00355BC5" w:rsidRPr="00E25692" w:rsidRDefault="00355BC5" w:rsidP="00E25692">
            <w:pPr>
              <w:ind w:right="283"/>
              <w:jc w:val="center"/>
              <w:rPr>
                <w:rFonts w:ascii="Noto Sans" w:hAnsi="Noto Sans" w:cs="Noto Sans"/>
                <w:sz w:val="20"/>
                <w:szCs w:val="20"/>
              </w:rPr>
            </w:pPr>
            <w:r w:rsidRPr="00E25692">
              <w:rPr>
                <w:rFonts w:ascii="Noto Sans" w:hAnsi="Noto Sans" w:cs="Noto Sans"/>
                <w:sz w:val="20"/>
                <w:szCs w:val="20"/>
              </w:rPr>
              <w:t>Nombre</w:t>
            </w:r>
          </w:p>
        </w:tc>
        <w:tc>
          <w:tcPr>
            <w:tcW w:w="1983" w:type="dxa"/>
            <w:vAlign w:val="center"/>
          </w:tcPr>
          <w:p w14:paraId="22D16602" w14:textId="571B6C02" w:rsidR="00355BC5" w:rsidRPr="00E25692" w:rsidRDefault="00355BC5" w:rsidP="00E25692">
            <w:pPr>
              <w:ind w:right="283"/>
              <w:jc w:val="center"/>
              <w:rPr>
                <w:rFonts w:ascii="Noto Sans" w:hAnsi="Noto Sans" w:cs="Noto Sans"/>
                <w:sz w:val="20"/>
                <w:szCs w:val="20"/>
              </w:rPr>
            </w:pPr>
            <w:r w:rsidRPr="00E25692">
              <w:rPr>
                <w:rFonts w:ascii="Noto Sans" w:hAnsi="Noto Sans" w:cs="Noto Sans"/>
                <w:sz w:val="20"/>
                <w:szCs w:val="20"/>
              </w:rPr>
              <w:t>Número de boleta</w:t>
            </w:r>
          </w:p>
        </w:tc>
        <w:tc>
          <w:tcPr>
            <w:tcW w:w="2044" w:type="dxa"/>
            <w:vAlign w:val="center"/>
          </w:tcPr>
          <w:p w14:paraId="56430F40" w14:textId="32328660" w:rsidR="00355BC5" w:rsidRPr="00E25692" w:rsidRDefault="00355BC5" w:rsidP="00E25692">
            <w:pPr>
              <w:ind w:right="283"/>
              <w:jc w:val="center"/>
              <w:rPr>
                <w:rFonts w:ascii="Noto Sans" w:hAnsi="Noto Sans" w:cs="Noto Sans"/>
                <w:sz w:val="20"/>
                <w:szCs w:val="20"/>
              </w:rPr>
            </w:pPr>
            <w:r w:rsidRPr="00E25692">
              <w:rPr>
                <w:rFonts w:ascii="Noto Sans" w:hAnsi="Noto Sans" w:cs="Noto Sans"/>
                <w:sz w:val="20"/>
                <w:szCs w:val="20"/>
              </w:rPr>
              <w:t>Correo electrónico</w:t>
            </w:r>
          </w:p>
        </w:tc>
      </w:tr>
      <w:tr w:rsidR="00355BC5" w:rsidRPr="00E25692" w14:paraId="48CDF3D6" w14:textId="77777777" w:rsidTr="00355BC5">
        <w:tc>
          <w:tcPr>
            <w:tcW w:w="283" w:type="dxa"/>
          </w:tcPr>
          <w:p w14:paraId="5B267AB9" w14:textId="0E1F0FCC" w:rsidR="00355BC5" w:rsidRPr="007B1F2F" w:rsidRDefault="00355BC5" w:rsidP="00E25692">
            <w:pPr>
              <w:ind w:right="283"/>
              <w:jc w:val="center"/>
              <w:rPr>
                <w:rFonts w:ascii="Noto Sans" w:hAnsi="Noto Sans" w:cs="Noto Sans"/>
                <w:color w:val="154B60"/>
                <w:sz w:val="20"/>
                <w:szCs w:val="20"/>
              </w:rPr>
            </w:pPr>
            <w:r w:rsidRPr="007B1F2F">
              <w:rPr>
                <w:rFonts w:ascii="Noto Sans" w:hAnsi="Noto Sans" w:cs="Noto Sans"/>
                <w:color w:val="154B60"/>
                <w:sz w:val="20"/>
                <w:szCs w:val="20"/>
              </w:rPr>
              <w:t>1</w:t>
            </w:r>
          </w:p>
        </w:tc>
        <w:tc>
          <w:tcPr>
            <w:tcW w:w="4244" w:type="dxa"/>
            <w:vAlign w:val="center"/>
          </w:tcPr>
          <w:p w14:paraId="369CE22C" w14:textId="4A8E963D" w:rsidR="00355BC5" w:rsidRPr="007B1F2F" w:rsidRDefault="00355BC5" w:rsidP="00E25692">
            <w:pPr>
              <w:ind w:right="283"/>
              <w:jc w:val="center"/>
              <w:rPr>
                <w:rFonts w:ascii="Noto Sans" w:hAnsi="Noto Sans" w:cs="Noto Sans"/>
                <w:color w:val="154B60"/>
                <w:sz w:val="28"/>
              </w:rPr>
            </w:pPr>
            <w:r w:rsidRPr="007B1F2F">
              <w:rPr>
                <w:rFonts w:ascii="Noto Sans" w:hAnsi="Noto Sans" w:cs="Noto Sans"/>
                <w:color w:val="154B60"/>
                <w:sz w:val="20"/>
                <w:szCs w:val="20"/>
              </w:rPr>
              <w:t>Apellido paterno, Materno, Nombre(s)</w:t>
            </w:r>
          </w:p>
        </w:tc>
        <w:tc>
          <w:tcPr>
            <w:tcW w:w="1983" w:type="dxa"/>
            <w:vAlign w:val="center"/>
          </w:tcPr>
          <w:p w14:paraId="3B9D8575" w14:textId="6C93395B" w:rsidR="00355BC5" w:rsidRPr="007B1F2F" w:rsidRDefault="00355BC5" w:rsidP="00E25692">
            <w:pPr>
              <w:ind w:right="283"/>
              <w:jc w:val="center"/>
              <w:rPr>
                <w:rFonts w:ascii="Noto Sans" w:hAnsi="Noto Sans" w:cs="Noto Sans"/>
                <w:color w:val="154B60"/>
                <w:sz w:val="20"/>
                <w:szCs w:val="20"/>
              </w:rPr>
            </w:pPr>
            <w:r w:rsidRPr="007B1F2F">
              <w:rPr>
                <w:rFonts w:ascii="Noto Sans" w:hAnsi="Noto Sans" w:cs="Noto Sans"/>
                <w:color w:val="154B60"/>
                <w:sz w:val="20"/>
                <w:szCs w:val="20"/>
              </w:rPr>
              <w:t>##########</w:t>
            </w:r>
          </w:p>
        </w:tc>
        <w:tc>
          <w:tcPr>
            <w:tcW w:w="2044" w:type="dxa"/>
            <w:vAlign w:val="center"/>
          </w:tcPr>
          <w:p w14:paraId="25159A52" w14:textId="3B29D1EC" w:rsidR="00355BC5" w:rsidRPr="007B1F2F" w:rsidRDefault="00355BC5" w:rsidP="00E25692">
            <w:pPr>
              <w:ind w:right="283"/>
              <w:jc w:val="center"/>
              <w:rPr>
                <w:rFonts w:ascii="Noto Sans" w:hAnsi="Noto Sans" w:cs="Noto Sans"/>
                <w:color w:val="154B60"/>
                <w:sz w:val="20"/>
                <w:szCs w:val="20"/>
              </w:rPr>
            </w:pPr>
            <w:r w:rsidRPr="007B1F2F">
              <w:rPr>
                <w:rFonts w:ascii="Noto Sans" w:hAnsi="Noto Sans" w:cs="Noto Sans"/>
                <w:color w:val="154B60"/>
                <w:sz w:val="20"/>
                <w:szCs w:val="20"/>
              </w:rPr>
              <w:t>xxxxxx@ipn.mx</w:t>
            </w:r>
          </w:p>
        </w:tc>
      </w:tr>
      <w:tr w:rsidR="00355BC5" w:rsidRPr="00E25692" w14:paraId="79BD282D" w14:textId="77777777" w:rsidTr="00355BC5">
        <w:tc>
          <w:tcPr>
            <w:tcW w:w="283" w:type="dxa"/>
          </w:tcPr>
          <w:p w14:paraId="3DD30D34" w14:textId="68BB38C3" w:rsidR="00355BC5" w:rsidRPr="007B1F2F" w:rsidRDefault="00355BC5" w:rsidP="00E25692">
            <w:pPr>
              <w:ind w:right="283"/>
              <w:jc w:val="center"/>
              <w:rPr>
                <w:rFonts w:ascii="Noto Sans" w:hAnsi="Noto Sans" w:cs="Noto Sans"/>
                <w:color w:val="154B60"/>
                <w:sz w:val="20"/>
                <w:szCs w:val="20"/>
              </w:rPr>
            </w:pPr>
            <w:r w:rsidRPr="007B1F2F">
              <w:rPr>
                <w:rFonts w:ascii="Noto Sans" w:hAnsi="Noto Sans" w:cs="Noto Sans"/>
                <w:color w:val="154B60"/>
                <w:sz w:val="20"/>
                <w:szCs w:val="20"/>
              </w:rPr>
              <w:t>2</w:t>
            </w:r>
          </w:p>
        </w:tc>
        <w:tc>
          <w:tcPr>
            <w:tcW w:w="4244" w:type="dxa"/>
            <w:vAlign w:val="center"/>
          </w:tcPr>
          <w:p w14:paraId="64AE460D" w14:textId="77777777" w:rsidR="00355BC5" w:rsidRPr="007B1F2F" w:rsidRDefault="00355BC5" w:rsidP="00E25692">
            <w:pPr>
              <w:ind w:right="283"/>
              <w:jc w:val="center"/>
              <w:rPr>
                <w:rFonts w:ascii="Noto Sans" w:hAnsi="Noto Sans" w:cs="Noto Sans"/>
                <w:color w:val="154B60"/>
                <w:sz w:val="20"/>
                <w:szCs w:val="20"/>
              </w:rPr>
            </w:pPr>
          </w:p>
        </w:tc>
        <w:tc>
          <w:tcPr>
            <w:tcW w:w="1983" w:type="dxa"/>
            <w:vAlign w:val="center"/>
          </w:tcPr>
          <w:p w14:paraId="0CC2497A" w14:textId="77777777" w:rsidR="00355BC5" w:rsidRPr="007B1F2F" w:rsidRDefault="00355BC5" w:rsidP="00E25692">
            <w:pPr>
              <w:ind w:right="283"/>
              <w:jc w:val="center"/>
              <w:rPr>
                <w:rFonts w:ascii="Noto Sans" w:hAnsi="Noto Sans" w:cs="Noto Sans"/>
                <w:color w:val="154B60"/>
                <w:sz w:val="20"/>
                <w:szCs w:val="20"/>
              </w:rPr>
            </w:pPr>
          </w:p>
        </w:tc>
        <w:tc>
          <w:tcPr>
            <w:tcW w:w="2044" w:type="dxa"/>
            <w:vAlign w:val="center"/>
          </w:tcPr>
          <w:p w14:paraId="14897E40" w14:textId="77777777" w:rsidR="00355BC5" w:rsidRPr="007B1F2F" w:rsidRDefault="00355BC5" w:rsidP="00E25692">
            <w:pPr>
              <w:ind w:right="283"/>
              <w:jc w:val="center"/>
              <w:rPr>
                <w:rFonts w:ascii="Noto Sans" w:hAnsi="Noto Sans" w:cs="Noto Sans"/>
                <w:color w:val="154B60"/>
                <w:sz w:val="20"/>
                <w:szCs w:val="20"/>
              </w:rPr>
            </w:pPr>
          </w:p>
        </w:tc>
      </w:tr>
    </w:tbl>
    <w:p w14:paraId="5B5365DE" w14:textId="77777777" w:rsidR="00E25692" w:rsidRDefault="00E25692" w:rsidP="00E25692">
      <w:pPr>
        <w:ind w:left="284" w:right="283"/>
        <w:jc w:val="center"/>
        <w:rPr>
          <w:rFonts w:ascii="Arial" w:hAnsi="Arial"/>
          <w:sz w:val="28"/>
        </w:rPr>
      </w:pPr>
    </w:p>
    <w:p w14:paraId="2CD2BD90" w14:textId="48055DD5" w:rsidR="00E25692" w:rsidRPr="00E3448C" w:rsidRDefault="00E25692" w:rsidP="00E25692">
      <w:pPr>
        <w:pStyle w:val="Ttulo2"/>
        <w:ind w:left="0" w:right="51"/>
        <w:jc w:val="left"/>
        <w:rPr>
          <w:b w:val="0"/>
          <w:sz w:val="16"/>
          <w:szCs w:val="16"/>
        </w:rPr>
      </w:pPr>
      <w:r w:rsidRPr="00E3448C">
        <w:rPr>
          <w:b w:val="0"/>
          <w:sz w:val="16"/>
          <w:szCs w:val="16"/>
        </w:rPr>
        <w:t xml:space="preserve">                                                                              </w:t>
      </w:r>
      <w:r>
        <w:rPr>
          <w:b w:val="0"/>
          <w:sz w:val="16"/>
          <w:szCs w:val="16"/>
        </w:rPr>
        <w:t xml:space="preserve">                          </w:t>
      </w:r>
    </w:p>
    <w:p w14:paraId="072B29C8" w14:textId="5874D8A6" w:rsidR="00E25692" w:rsidRPr="00C75D8D" w:rsidRDefault="00E25692" w:rsidP="00E25692">
      <w:pPr>
        <w:pStyle w:val="Ttulo2"/>
        <w:ind w:left="0" w:right="51"/>
        <w:jc w:val="left"/>
        <w:rPr>
          <w:b w:val="0"/>
          <w:color w:val="4472C4" w:themeColor="accent5"/>
          <w:sz w:val="16"/>
          <w:szCs w:val="16"/>
        </w:rPr>
      </w:pPr>
      <w:r w:rsidRPr="00E3448C">
        <w:rPr>
          <w:b w:val="0"/>
          <w:sz w:val="16"/>
          <w:szCs w:val="16"/>
        </w:rPr>
        <w:t xml:space="preserve">                                                                              </w:t>
      </w:r>
      <w:r>
        <w:rPr>
          <w:b w:val="0"/>
          <w:sz w:val="16"/>
          <w:szCs w:val="16"/>
        </w:rPr>
        <w:t xml:space="preserve">                          </w:t>
      </w:r>
    </w:p>
    <w:p w14:paraId="724B998F" w14:textId="6F733A9A" w:rsidR="00E25692" w:rsidRPr="007B1F2F" w:rsidRDefault="00C75D8D" w:rsidP="00E25692">
      <w:pPr>
        <w:ind w:left="284" w:right="283"/>
        <w:jc w:val="center"/>
        <w:rPr>
          <w:rFonts w:ascii="Arial" w:hAnsi="Arial"/>
          <w:b/>
          <w:color w:val="154B60"/>
          <w:sz w:val="24"/>
          <w:szCs w:val="24"/>
          <w:u w:val="single"/>
        </w:rPr>
      </w:pPr>
      <w:r w:rsidRPr="007B1F2F">
        <w:rPr>
          <w:rFonts w:ascii="Arial" w:hAnsi="Arial"/>
          <w:b/>
          <w:color w:val="154B60"/>
          <w:sz w:val="24"/>
          <w:szCs w:val="24"/>
          <w:u w:val="single"/>
        </w:rPr>
        <w:t>____________________</w:t>
      </w:r>
    </w:p>
    <w:p w14:paraId="269F291C" w14:textId="0623A25E" w:rsidR="00C75D8D" w:rsidRPr="007B1F2F" w:rsidRDefault="00C75D8D" w:rsidP="00E25692">
      <w:pPr>
        <w:ind w:left="284" w:right="283"/>
        <w:jc w:val="center"/>
        <w:rPr>
          <w:rFonts w:ascii="Arial" w:hAnsi="Arial"/>
          <w:bCs/>
          <w:color w:val="154B60"/>
          <w:sz w:val="24"/>
          <w:szCs w:val="24"/>
          <w:u w:val="single"/>
        </w:rPr>
      </w:pPr>
      <w:r w:rsidRPr="007B1F2F">
        <w:rPr>
          <w:rFonts w:ascii="Arial" w:hAnsi="Arial"/>
          <w:bCs/>
          <w:color w:val="154B60"/>
          <w:sz w:val="24"/>
          <w:szCs w:val="24"/>
          <w:u w:val="single"/>
        </w:rPr>
        <w:t>(Nombre del profesor)</w:t>
      </w:r>
    </w:p>
    <w:p w14:paraId="50A25608" w14:textId="77777777" w:rsidR="00E25692" w:rsidRDefault="00E25692" w:rsidP="00E25692">
      <w:pPr>
        <w:ind w:left="284" w:right="283"/>
        <w:jc w:val="center"/>
        <w:rPr>
          <w:rFonts w:ascii="Arial" w:hAnsi="Arial"/>
          <w:b/>
          <w:color w:val="FF0000"/>
          <w:sz w:val="18"/>
          <w:u w:val="single"/>
        </w:rPr>
      </w:pPr>
    </w:p>
    <w:p w14:paraId="562DA802" w14:textId="77777777" w:rsidR="00E25692" w:rsidRPr="00E25692" w:rsidRDefault="00E25692" w:rsidP="00E25692">
      <w:pPr>
        <w:ind w:left="284" w:right="283"/>
        <w:jc w:val="center"/>
        <w:rPr>
          <w:rFonts w:ascii="Arial" w:hAnsi="Arial"/>
          <w:sz w:val="18"/>
          <w:u w:val="single"/>
        </w:rPr>
      </w:pPr>
    </w:p>
    <w:p w14:paraId="594F021A" w14:textId="2438392E" w:rsidR="00E25692" w:rsidRDefault="00E25692" w:rsidP="00355BC5">
      <w:pPr>
        <w:ind w:left="284" w:right="283"/>
        <w:jc w:val="right"/>
        <w:rPr>
          <w:rFonts w:ascii="Arial" w:hAnsi="Arial"/>
          <w:sz w:val="18"/>
          <w:szCs w:val="18"/>
          <w:lang w:val="es-ES"/>
        </w:rPr>
      </w:pPr>
      <w:r w:rsidRPr="1FA75DC9">
        <w:rPr>
          <w:rFonts w:ascii="Arial" w:hAnsi="Arial"/>
          <w:sz w:val="18"/>
          <w:szCs w:val="18"/>
          <w:lang w:val="es-ES"/>
        </w:rPr>
        <w:t>Ciudad de México</w:t>
      </w:r>
      <w:r w:rsidRPr="007B1F2F">
        <w:rPr>
          <w:rFonts w:ascii="Arial" w:hAnsi="Arial"/>
          <w:color w:val="154B60"/>
          <w:sz w:val="18"/>
          <w:szCs w:val="18"/>
          <w:lang w:val="es-ES"/>
        </w:rPr>
        <w:t xml:space="preserve">.                                                                                       </w:t>
      </w:r>
      <w:r w:rsidR="00355BC5" w:rsidRPr="007B1F2F">
        <w:rPr>
          <w:rFonts w:ascii="Arial" w:hAnsi="Arial"/>
          <w:color w:val="154B60"/>
          <w:sz w:val="18"/>
          <w:szCs w:val="18"/>
          <w:lang w:val="es-ES"/>
        </w:rPr>
        <w:t>Colocar</w:t>
      </w:r>
      <w:r w:rsidRPr="007B1F2F">
        <w:rPr>
          <w:rFonts w:ascii="Arial" w:hAnsi="Arial"/>
          <w:color w:val="154B60"/>
          <w:sz w:val="18"/>
          <w:szCs w:val="18"/>
          <w:lang w:val="es-ES"/>
        </w:rPr>
        <w:t xml:space="preserve"> </w:t>
      </w:r>
      <w:r w:rsidR="00355BC5" w:rsidRPr="007B1F2F">
        <w:rPr>
          <w:rFonts w:ascii="Arial" w:hAnsi="Arial"/>
          <w:color w:val="154B60"/>
          <w:sz w:val="18"/>
          <w:szCs w:val="18"/>
          <w:lang w:val="es-ES"/>
        </w:rPr>
        <w:t>f</w:t>
      </w:r>
      <w:r w:rsidRPr="007B1F2F">
        <w:rPr>
          <w:rFonts w:ascii="Arial" w:hAnsi="Arial"/>
          <w:color w:val="154B60"/>
          <w:sz w:val="18"/>
          <w:szCs w:val="18"/>
          <w:lang w:val="es-ES"/>
        </w:rPr>
        <w:t>echa de entrega</w:t>
      </w:r>
    </w:p>
    <w:p w14:paraId="471082BA" w14:textId="77777777" w:rsidR="00E25692" w:rsidRDefault="00E25692" w:rsidP="00E25692">
      <w:pPr>
        <w:jc w:val="both"/>
        <w:rPr>
          <w:rFonts w:ascii="Arial" w:hAnsi="Arial" w:cs="Arial"/>
        </w:rPr>
      </w:pPr>
    </w:p>
    <w:p w14:paraId="6472F090" w14:textId="3F06F29C" w:rsidR="00E25692" w:rsidRPr="007B1F2F" w:rsidRDefault="00E25692" w:rsidP="00C75D8D">
      <w:pPr>
        <w:spacing w:line="240" w:lineRule="auto"/>
        <w:jc w:val="both"/>
        <w:rPr>
          <w:rFonts w:ascii="Noto Sans" w:hAnsi="Noto Sans" w:cs="Noto Sans"/>
          <w:color w:val="154B60"/>
          <w:sz w:val="24"/>
          <w:szCs w:val="24"/>
          <w:lang w:val="es-ES"/>
        </w:rPr>
      </w:pPr>
      <w:r w:rsidRPr="007B1F2F">
        <w:rPr>
          <w:rFonts w:ascii="Noto Sans" w:hAnsi="Noto Sans" w:cs="Noto Sans"/>
          <w:b/>
          <w:bCs/>
          <w:color w:val="154B60"/>
          <w:sz w:val="24"/>
          <w:szCs w:val="24"/>
        </w:rPr>
        <w:lastRenderedPageBreak/>
        <w:t>Índice</w:t>
      </w:r>
      <w:r w:rsidRPr="007B1F2F">
        <w:rPr>
          <w:rFonts w:ascii="Noto Sans" w:hAnsi="Noto Sans" w:cs="Noto Sans"/>
          <w:color w:val="154B60"/>
          <w:sz w:val="24"/>
          <w:szCs w:val="24"/>
        </w:rPr>
        <w:t xml:space="preserve"> </w:t>
      </w:r>
      <w:r w:rsidR="00C75D8D" w:rsidRPr="007B1F2F">
        <w:rPr>
          <w:rFonts w:ascii="Noto Sans" w:hAnsi="Noto Sans" w:cs="Noto Sans"/>
          <w:color w:val="154B60"/>
          <w:sz w:val="24"/>
          <w:szCs w:val="24"/>
        </w:rPr>
        <w:t xml:space="preserve">(Debes elaborar una tabla dinámica </w:t>
      </w:r>
      <w:r w:rsidR="00416794" w:rsidRPr="007B1F2F">
        <w:rPr>
          <w:rFonts w:ascii="Noto Sans" w:hAnsi="Noto Sans" w:cs="Noto Sans"/>
          <w:color w:val="154B60"/>
          <w:sz w:val="24"/>
          <w:szCs w:val="24"/>
        </w:rPr>
        <w:t>y numerada</w:t>
      </w:r>
      <w:r w:rsidR="00C75D8D" w:rsidRPr="007B1F2F">
        <w:rPr>
          <w:rFonts w:ascii="Noto Sans" w:hAnsi="Noto Sans" w:cs="Noto Sans"/>
          <w:color w:val="154B60"/>
          <w:sz w:val="24"/>
          <w:szCs w:val="24"/>
        </w:rPr>
        <w:t>)</w:t>
      </w:r>
    </w:p>
    <w:p w14:paraId="4D03E232" w14:textId="77777777" w:rsidR="00E25692" w:rsidRPr="007B1F2F" w:rsidRDefault="00E25692" w:rsidP="00C75D8D">
      <w:pPr>
        <w:spacing w:line="240" w:lineRule="auto"/>
        <w:jc w:val="both"/>
        <w:rPr>
          <w:rFonts w:ascii="Noto Sans" w:hAnsi="Noto Sans" w:cs="Noto Sans"/>
          <w:b/>
          <w:color w:val="154B60"/>
          <w:sz w:val="24"/>
          <w:szCs w:val="24"/>
        </w:rPr>
      </w:pPr>
    </w:p>
    <w:p w14:paraId="29096DCF" w14:textId="55D52DF7" w:rsidR="00E25692" w:rsidRPr="007B1F2F" w:rsidRDefault="00E25692" w:rsidP="00C75D8D">
      <w:pPr>
        <w:spacing w:line="240" w:lineRule="auto"/>
        <w:jc w:val="both"/>
        <w:rPr>
          <w:rFonts w:ascii="Noto Sans" w:hAnsi="Noto Sans" w:cs="Noto Sans"/>
          <w:b/>
          <w:bCs/>
          <w:color w:val="154B60"/>
          <w:sz w:val="24"/>
          <w:szCs w:val="24"/>
        </w:rPr>
      </w:pPr>
      <w:r w:rsidRPr="007B1F2F">
        <w:rPr>
          <w:rFonts w:ascii="Noto Sans" w:hAnsi="Noto Sans" w:cs="Noto Sans"/>
          <w:b/>
          <w:bCs/>
          <w:color w:val="154B60"/>
          <w:sz w:val="24"/>
          <w:szCs w:val="24"/>
        </w:rPr>
        <w:t>Apartado I “</w:t>
      </w:r>
      <w:r w:rsidR="00416794" w:rsidRPr="007B1F2F">
        <w:rPr>
          <w:rFonts w:ascii="Noto Sans" w:hAnsi="Noto Sans" w:cs="Noto Sans"/>
          <w:b/>
          <w:bCs/>
          <w:color w:val="154B60"/>
          <w:sz w:val="24"/>
          <w:szCs w:val="24"/>
        </w:rPr>
        <w:t>Instalación y recuperación del sistema</w:t>
      </w:r>
      <w:r w:rsidRPr="007B1F2F">
        <w:rPr>
          <w:rFonts w:ascii="Noto Sans" w:hAnsi="Noto Sans" w:cs="Noto Sans"/>
          <w:b/>
          <w:bCs/>
          <w:color w:val="154B60"/>
          <w:sz w:val="24"/>
          <w:szCs w:val="24"/>
        </w:rPr>
        <w:t xml:space="preserve">” </w:t>
      </w:r>
    </w:p>
    <w:p w14:paraId="4B8B9C89" w14:textId="7710A3FE" w:rsidR="00EC081B" w:rsidRPr="00416794" w:rsidRDefault="00416794" w:rsidP="00EC081B">
      <w:pPr>
        <w:pStyle w:val="Prrafodelista"/>
        <w:numPr>
          <w:ilvl w:val="1"/>
          <w:numId w:val="66"/>
        </w:numPr>
        <w:ind w:left="1134" w:hanging="501"/>
        <w:rPr>
          <w:rFonts w:ascii="Noto Sans" w:hAnsi="Noto Sans" w:cs="Noto Sans"/>
          <w:sz w:val="24"/>
          <w:szCs w:val="24"/>
        </w:rPr>
      </w:pPr>
      <w:r w:rsidRPr="00416794">
        <w:rPr>
          <w:rFonts w:ascii="Noto Sans" w:hAnsi="Noto Sans" w:cs="Noto Sans"/>
          <w:sz w:val="24"/>
          <w:szCs w:val="24"/>
        </w:rPr>
        <w:t>Instalación</w:t>
      </w:r>
    </w:p>
    <w:p w14:paraId="71E60B7A" w14:textId="6D5B2B37" w:rsidR="00416794" w:rsidRPr="00416794" w:rsidRDefault="00416794" w:rsidP="00EC081B">
      <w:pPr>
        <w:pStyle w:val="Prrafodelista"/>
        <w:numPr>
          <w:ilvl w:val="1"/>
          <w:numId w:val="66"/>
        </w:numPr>
        <w:ind w:left="1134" w:hanging="501"/>
        <w:rPr>
          <w:rFonts w:ascii="Noto Sans" w:hAnsi="Noto Sans" w:cs="Noto Sans"/>
          <w:sz w:val="24"/>
          <w:szCs w:val="24"/>
        </w:rPr>
      </w:pPr>
      <w:r w:rsidRPr="00416794">
        <w:rPr>
          <w:rFonts w:ascii="Noto Sans" w:hAnsi="Noto Sans" w:cs="Noto Sans"/>
          <w:sz w:val="24"/>
          <w:szCs w:val="24"/>
        </w:rPr>
        <w:t>Recuperación del sistema en caso de fallo</w:t>
      </w:r>
    </w:p>
    <w:p w14:paraId="1905774C" w14:textId="46011C12" w:rsidR="00E25692" w:rsidRPr="000D4FE3" w:rsidRDefault="00E25692" w:rsidP="00EC081B">
      <w:pPr>
        <w:pStyle w:val="Prrafodelista"/>
        <w:spacing w:after="0" w:line="240" w:lineRule="auto"/>
        <w:ind w:left="1134"/>
        <w:jc w:val="both"/>
        <w:rPr>
          <w:rFonts w:ascii="Noto Sans" w:hAnsi="Noto Sans" w:cs="Noto Sans"/>
          <w:sz w:val="24"/>
          <w:szCs w:val="24"/>
        </w:rPr>
      </w:pPr>
    </w:p>
    <w:p w14:paraId="01BE5D67" w14:textId="725CF978" w:rsidR="00E25692" w:rsidRPr="007B1F2F" w:rsidRDefault="00E25692" w:rsidP="00C75D8D">
      <w:pPr>
        <w:spacing w:line="240" w:lineRule="auto"/>
        <w:jc w:val="both"/>
        <w:rPr>
          <w:rFonts w:ascii="Noto Sans" w:hAnsi="Noto Sans" w:cs="Noto Sans"/>
          <w:b/>
          <w:bCs/>
          <w:color w:val="154B60"/>
          <w:sz w:val="24"/>
          <w:szCs w:val="24"/>
        </w:rPr>
      </w:pPr>
      <w:r w:rsidRPr="007B1F2F">
        <w:rPr>
          <w:rFonts w:ascii="Noto Sans" w:hAnsi="Noto Sans" w:cs="Noto Sans"/>
          <w:b/>
          <w:bCs/>
          <w:color w:val="154B60"/>
          <w:sz w:val="24"/>
          <w:szCs w:val="24"/>
        </w:rPr>
        <w:t>Apartado II “</w:t>
      </w:r>
      <w:r w:rsidR="00416794" w:rsidRPr="007B1F2F">
        <w:rPr>
          <w:rFonts w:ascii="Noto Sans" w:hAnsi="Noto Sans" w:cs="Noto Sans"/>
          <w:b/>
          <w:bCs/>
          <w:color w:val="154B60"/>
          <w:sz w:val="24"/>
          <w:szCs w:val="24"/>
        </w:rPr>
        <w:t>Indicaciones de uso y navegabilidad del sistema</w:t>
      </w:r>
      <w:r w:rsidRPr="007B1F2F">
        <w:rPr>
          <w:rFonts w:ascii="Noto Sans" w:hAnsi="Noto Sans" w:cs="Noto Sans"/>
          <w:color w:val="154B60"/>
          <w:sz w:val="24"/>
          <w:szCs w:val="24"/>
        </w:rPr>
        <w:t>”</w:t>
      </w:r>
    </w:p>
    <w:p w14:paraId="72F2F20E" w14:textId="3F67A5AF" w:rsidR="003773F9" w:rsidRPr="003773F9" w:rsidRDefault="003773F9" w:rsidP="00416794">
      <w:pPr>
        <w:pStyle w:val="Prrafodelista"/>
        <w:ind w:left="1134" w:hanging="425"/>
        <w:jc w:val="both"/>
        <w:rPr>
          <w:rFonts w:ascii="Noto Sans" w:hAnsi="Noto Sans" w:cs="Noto Sans"/>
          <w:color w:val="4472C4" w:themeColor="accent5"/>
          <w:sz w:val="24"/>
          <w:szCs w:val="24"/>
        </w:rPr>
      </w:pPr>
      <w:r w:rsidRPr="003773F9">
        <w:rPr>
          <w:rFonts w:ascii="Noto Sans" w:hAnsi="Noto Sans" w:cs="Noto Sans"/>
          <w:sz w:val="24"/>
          <w:szCs w:val="24"/>
        </w:rPr>
        <w:t xml:space="preserve">2.1 </w:t>
      </w:r>
      <w:r w:rsidR="00416794" w:rsidRPr="00416794">
        <w:rPr>
          <w:rFonts w:ascii="Noto Sans" w:hAnsi="Noto Sans" w:cs="Noto Sans"/>
          <w:sz w:val="24"/>
          <w:szCs w:val="24"/>
        </w:rPr>
        <w:t>Descripción de interfaz de usuario con imágenes respectivas (utilizar formato APA versión 7)</w:t>
      </w:r>
    </w:p>
    <w:p w14:paraId="5DE539C4" w14:textId="77777777" w:rsidR="000D4FE3" w:rsidRPr="000D4FE3" w:rsidRDefault="000D4FE3" w:rsidP="00E25692">
      <w:pPr>
        <w:rPr>
          <w:rFonts w:ascii="Noto Sans" w:hAnsi="Noto Sans" w:cs="Noto Sans"/>
          <w:sz w:val="24"/>
          <w:szCs w:val="24"/>
        </w:rPr>
      </w:pPr>
    </w:p>
    <w:p w14:paraId="3E9426DD" w14:textId="7A99BC3E" w:rsidR="00E25692" w:rsidRPr="007B1F2F" w:rsidRDefault="00E25692" w:rsidP="00416794">
      <w:pPr>
        <w:jc w:val="both"/>
        <w:rPr>
          <w:rFonts w:ascii="Noto Sans" w:hAnsi="Noto Sans" w:cs="Noto Sans"/>
          <w:color w:val="154B60"/>
          <w:sz w:val="24"/>
          <w:szCs w:val="24"/>
        </w:rPr>
      </w:pPr>
      <w:r w:rsidRPr="007B1F2F">
        <w:rPr>
          <w:rFonts w:ascii="Noto Sans" w:hAnsi="Noto Sans" w:cs="Noto Sans"/>
          <w:b/>
          <w:bCs/>
          <w:color w:val="154B60"/>
          <w:sz w:val="24"/>
          <w:szCs w:val="24"/>
        </w:rPr>
        <w:t xml:space="preserve">Apartado III </w:t>
      </w:r>
      <w:r w:rsidR="000D4FE3" w:rsidRPr="007B1F2F">
        <w:rPr>
          <w:rFonts w:ascii="Noto Sans" w:hAnsi="Noto Sans" w:cs="Noto Sans"/>
          <w:b/>
          <w:bCs/>
          <w:color w:val="154B60"/>
          <w:sz w:val="24"/>
          <w:szCs w:val="24"/>
        </w:rPr>
        <w:t>“</w:t>
      </w:r>
      <w:r w:rsidR="00416794" w:rsidRPr="007B1F2F">
        <w:rPr>
          <w:rFonts w:ascii="Noto Sans" w:hAnsi="Noto Sans" w:cs="Noto Sans"/>
          <w:b/>
          <w:bCs/>
          <w:color w:val="154B60"/>
          <w:sz w:val="24"/>
          <w:szCs w:val="24"/>
        </w:rPr>
        <w:t>Descripción de funcionalidad del sistema”</w:t>
      </w:r>
    </w:p>
    <w:p w14:paraId="1FB00C3A" w14:textId="7F3390BB" w:rsidR="00C75D8D" w:rsidRPr="00416794" w:rsidRDefault="00416794" w:rsidP="00416794">
      <w:pPr>
        <w:ind w:left="1418" w:hanging="709"/>
        <w:jc w:val="both"/>
        <w:rPr>
          <w:rFonts w:ascii="Noto Sans" w:hAnsi="Noto Sans" w:cs="Noto Sans"/>
          <w:sz w:val="24"/>
          <w:szCs w:val="24"/>
        </w:rPr>
      </w:pPr>
      <w:r w:rsidRPr="00416794">
        <w:rPr>
          <w:rFonts w:ascii="Noto Sans" w:hAnsi="Noto Sans" w:cs="Noto Sans"/>
          <w:sz w:val="24"/>
          <w:szCs w:val="24"/>
        </w:rPr>
        <w:t>3.1 Descripción de funciones con imágenes que demuestren la información que ingresa la función al recibirla petición del usuario (utilizar formato APA versión 7)</w:t>
      </w:r>
    </w:p>
    <w:p w14:paraId="56062313" w14:textId="5AF9F179" w:rsidR="00CD3383" w:rsidRPr="007B1F2F" w:rsidRDefault="00CD3383" w:rsidP="00CD3383">
      <w:pPr>
        <w:jc w:val="both"/>
        <w:rPr>
          <w:rFonts w:ascii="Noto Sans" w:hAnsi="Noto Sans" w:cs="Noto Sans"/>
          <w:color w:val="154B60"/>
          <w:sz w:val="24"/>
          <w:szCs w:val="24"/>
        </w:rPr>
      </w:pPr>
      <w:r w:rsidRPr="007B1F2F">
        <w:rPr>
          <w:rFonts w:ascii="Noto Sans" w:hAnsi="Noto Sans" w:cs="Noto Sans"/>
          <w:b/>
          <w:bCs/>
          <w:color w:val="154B60"/>
          <w:sz w:val="24"/>
          <w:szCs w:val="24"/>
        </w:rPr>
        <w:t>Conclusiones</w:t>
      </w:r>
    </w:p>
    <w:sectPr w:rsidR="00CD3383" w:rsidRPr="007B1F2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A7F92" w14:textId="77777777" w:rsidR="00CE1B78" w:rsidRDefault="00CE1B78" w:rsidP="00C72352">
      <w:pPr>
        <w:spacing w:after="0" w:line="240" w:lineRule="auto"/>
      </w:pPr>
      <w:r>
        <w:separator/>
      </w:r>
    </w:p>
  </w:endnote>
  <w:endnote w:type="continuationSeparator" w:id="0">
    <w:p w14:paraId="54E6D057" w14:textId="77777777" w:rsidR="00CE1B78" w:rsidRDefault="00CE1B78" w:rsidP="00C72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Geomanist">
    <w:altName w:val="Calibri"/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94BFF" w14:textId="77777777" w:rsidR="00CE1B78" w:rsidRDefault="00CE1B78" w:rsidP="00C72352">
      <w:pPr>
        <w:spacing w:after="0" w:line="240" w:lineRule="auto"/>
      </w:pPr>
      <w:r>
        <w:separator/>
      </w:r>
    </w:p>
  </w:footnote>
  <w:footnote w:type="continuationSeparator" w:id="0">
    <w:p w14:paraId="61BBBEA6" w14:textId="77777777" w:rsidR="00CE1B78" w:rsidRDefault="00CE1B78" w:rsidP="00C72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4D054" w14:textId="0EA1AC29" w:rsidR="00C72352" w:rsidRDefault="00545356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0377213" wp14:editId="7A201805">
              <wp:simplePos x="0" y="0"/>
              <wp:positionH relativeFrom="column">
                <wp:posOffset>-1021080</wp:posOffset>
              </wp:positionH>
              <wp:positionV relativeFrom="paragraph">
                <wp:posOffset>-147320</wp:posOffset>
              </wp:positionV>
              <wp:extent cx="4523105" cy="1404620"/>
              <wp:effectExtent l="0" t="0" r="0" b="0"/>
              <wp:wrapSquare wrapText="bothSides"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3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7DB1BD" w14:textId="223DB40D" w:rsidR="0095789E" w:rsidRPr="00545356" w:rsidRDefault="00E25692">
                          <w:pPr>
                            <w:rPr>
                              <w:rFonts w:ascii="Geomanist" w:hAnsi="Geomanist"/>
                              <w:color w:val="FFFFFF" w:themeColor="background1"/>
                            </w:rPr>
                          </w:pPr>
                          <w:r>
                            <w:rPr>
                              <w:rFonts w:ascii="Geomanist" w:hAnsi="Geomanist"/>
                              <w:color w:val="FFFFFF" w:themeColor="background1"/>
                            </w:rPr>
                            <w:t>Documentación del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037721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80.4pt;margin-top:-11.6pt;width:356.1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" filled="f" stroked="f">
              <v:textbox style="mso-fit-shape-to-text:t">
                <w:txbxContent>
                  <w:p w14:paraId="7B7DB1BD" w14:textId="223DB40D" w:rsidR="0095789E" w:rsidRPr="00545356" w:rsidRDefault="00E25692">
                    <w:pPr>
                      <w:rPr>
                        <w:rFonts w:ascii="Geomanist" w:hAnsi="Geomanist"/>
                        <w:color w:val="FFFFFF" w:themeColor="background1"/>
                      </w:rPr>
                    </w:pPr>
                    <w:r>
                      <w:rPr>
                        <w:rFonts w:ascii="Geomanist" w:hAnsi="Geomanist"/>
                        <w:color w:val="FFFFFF" w:themeColor="background1"/>
                      </w:rPr>
                      <w:t>Documentación del desarrollo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78F4"/>
    <w:multiLevelType w:val="multilevel"/>
    <w:tmpl w:val="086C86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EA038C"/>
    <w:multiLevelType w:val="multilevel"/>
    <w:tmpl w:val="6AFCC3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ADE0A55"/>
    <w:multiLevelType w:val="hybridMultilevel"/>
    <w:tmpl w:val="259AE9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76FE1"/>
    <w:multiLevelType w:val="hybridMultilevel"/>
    <w:tmpl w:val="BF8624EE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5F180C"/>
    <w:multiLevelType w:val="multilevel"/>
    <w:tmpl w:val="8D5EE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16331C5"/>
    <w:multiLevelType w:val="multilevel"/>
    <w:tmpl w:val="0224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EE54BB"/>
    <w:multiLevelType w:val="multilevel"/>
    <w:tmpl w:val="B18A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0959D8"/>
    <w:multiLevelType w:val="multilevel"/>
    <w:tmpl w:val="1DCA45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6D1090D"/>
    <w:multiLevelType w:val="multilevel"/>
    <w:tmpl w:val="DB8E99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70129BA"/>
    <w:multiLevelType w:val="hybridMultilevel"/>
    <w:tmpl w:val="0894571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8122F62"/>
    <w:multiLevelType w:val="multilevel"/>
    <w:tmpl w:val="03FC31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E2250E"/>
    <w:multiLevelType w:val="multilevel"/>
    <w:tmpl w:val="700882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0A48F4"/>
    <w:multiLevelType w:val="multilevel"/>
    <w:tmpl w:val="DC58AE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D3C502A"/>
    <w:multiLevelType w:val="multilevel"/>
    <w:tmpl w:val="588C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6C494B"/>
    <w:multiLevelType w:val="multilevel"/>
    <w:tmpl w:val="9730AD32"/>
    <w:lvl w:ilvl="0">
      <w:start w:val="5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" w15:restartNumberingAfterBreak="0">
    <w:nsid w:val="20F21FBB"/>
    <w:multiLevelType w:val="hybridMultilevel"/>
    <w:tmpl w:val="E5F69DCA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33E4AD4"/>
    <w:multiLevelType w:val="multilevel"/>
    <w:tmpl w:val="B3EE66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24FA3A02"/>
    <w:multiLevelType w:val="multilevel"/>
    <w:tmpl w:val="4E5C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CC6D78"/>
    <w:multiLevelType w:val="multilevel"/>
    <w:tmpl w:val="CDA02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B60EE3"/>
    <w:multiLevelType w:val="multilevel"/>
    <w:tmpl w:val="B9A4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9137F63"/>
    <w:multiLevelType w:val="multilevel"/>
    <w:tmpl w:val="749E76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2A677742"/>
    <w:multiLevelType w:val="multilevel"/>
    <w:tmpl w:val="E618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EB93E2D"/>
    <w:multiLevelType w:val="multilevel"/>
    <w:tmpl w:val="1B5E64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325052EB"/>
    <w:multiLevelType w:val="multilevel"/>
    <w:tmpl w:val="73E6B2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7856B2"/>
    <w:multiLevelType w:val="multilevel"/>
    <w:tmpl w:val="5FF234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34206254"/>
    <w:multiLevelType w:val="multilevel"/>
    <w:tmpl w:val="0568B8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34764E7B"/>
    <w:multiLevelType w:val="multilevel"/>
    <w:tmpl w:val="FD1A9A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37D223D9"/>
    <w:multiLevelType w:val="multilevel"/>
    <w:tmpl w:val="CA42D3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3C704F34"/>
    <w:multiLevelType w:val="multilevel"/>
    <w:tmpl w:val="6450BD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D706A1"/>
    <w:multiLevelType w:val="hybridMultilevel"/>
    <w:tmpl w:val="05DE6A86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429217D"/>
    <w:multiLevelType w:val="multilevel"/>
    <w:tmpl w:val="C96E3A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4541A6B"/>
    <w:multiLevelType w:val="multilevel"/>
    <w:tmpl w:val="5E64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5B443AC"/>
    <w:multiLevelType w:val="multilevel"/>
    <w:tmpl w:val="AD9841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45B7499B"/>
    <w:multiLevelType w:val="multilevel"/>
    <w:tmpl w:val="E6D2AA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50103322"/>
    <w:multiLevelType w:val="multilevel"/>
    <w:tmpl w:val="BBE4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0800F7B"/>
    <w:multiLevelType w:val="hybridMultilevel"/>
    <w:tmpl w:val="33D6FB9A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527B6D84"/>
    <w:multiLevelType w:val="multilevel"/>
    <w:tmpl w:val="A79EFFFA"/>
    <w:lvl w:ilvl="0">
      <w:start w:val="6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7" w15:restartNumberingAfterBreak="0">
    <w:nsid w:val="5E2B65A7"/>
    <w:multiLevelType w:val="multilevel"/>
    <w:tmpl w:val="0D50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E342FAB"/>
    <w:multiLevelType w:val="multilevel"/>
    <w:tmpl w:val="D3F4F6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5E7D3AA1"/>
    <w:multiLevelType w:val="multilevel"/>
    <w:tmpl w:val="D5AA5A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5F092C78"/>
    <w:multiLevelType w:val="multilevel"/>
    <w:tmpl w:val="598CCF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61233EB9"/>
    <w:multiLevelType w:val="hybridMultilevel"/>
    <w:tmpl w:val="1C30C934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2D42E66"/>
    <w:multiLevelType w:val="multilevel"/>
    <w:tmpl w:val="739EF94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92" w:hanging="1800"/>
      </w:pPr>
      <w:rPr>
        <w:rFonts w:hint="default"/>
      </w:rPr>
    </w:lvl>
  </w:abstractNum>
  <w:abstractNum w:abstractNumId="43" w15:restartNumberingAfterBreak="0">
    <w:nsid w:val="63CE1C4D"/>
    <w:multiLevelType w:val="hybridMultilevel"/>
    <w:tmpl w:val="C45C9D4E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6522258C"/>
    <w:multiLevelType w:val="hybridMultilevel"/>
    <w:tmpl w:val="46E41DF4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66D424FF"/>
    <w:multiLevelType w:val="multilevel"/>
    <w:tmpl w:val="5B1EEF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66D83BB4"/>
    <w:multiLevelType w:val="multilevel"/>
    <w:tmpl w:val="53A682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66F109FC"/>
    <w:multiLevelType w:val="multilevel"/>
    <w:tmpl w:val="9890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85261D8"/>
    <w:multiLevelType w:val="multilevel"/>
    <w:tmpl w:val="BA061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93019A8"/>
    <w:multiLevelType w:val="multilevel"/>
    <w:tmpl w:val="CF4A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A4813C3"/>
    <w:multiLevelType w:val="multilevel"/>
    <w:tmpl w:val="AA76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BD0639B"/>
    <w:multiLevelType w:val="multilevel"/>
    <w:tmpl w:val="DE42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C1F39DA"/>
    <w:multiLevelType w:val="hybridMultilevel"/>
    <w:tmpl w:val="1EE22D8E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D8F57D6"/>
    <w:multiLevelType w:val="hybridMultilevel"/>
    <w:tmpl w:val="DC7C146A"/>
    <w:lvl w:ilvl="0" w:tplc="67049E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E5D3719"/>
    <w:multiLevelType w:val="multilevel"/>
    <w:tmpl w:val="DD6031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5" w15:restartNumberingAfterBreak="0">
    <w:nsid w:val="704F4E2D"/>
    <w:multiLevelType w:val="hybridMultilevel"/>
    <w:tmpl w:val="D20831A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72557628"/>
    <w:multiLevelType w:val="multilevel"/>
    <w:tmpl w:val="5BBCD0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7" w15:restartNumberingAfterBreak="0">
    <w:nsid w:val="73491589"/>
    <w:multiLevelType w:val="multilevel"/>
    <w:tmpl w:val="EF122880"/>
    <w:lvl w:ilvl="0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8" w15:restartNumberingAfterBreak="0">
    <w:nsid w:val="74471B76"/>
    <w:multiLevelType w:val="multilevel"/>
    <w:tmpl w:val="599C09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9" w15:restartNumberingAfterBreak="0">
    <w:nsid w:val="76765DEF"/>
    <w:multiLevelType w:val="multilevel"/>
    <w:tmpl w:val="D3BC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741573D"/>
    <w:multiLevelType w:val="hybridMultilevel"/>
    <w:tmpl w:val="2C46F66A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7F12710"/>
    <w:multiLevelType w:val="multilevel"/>
    <w:tmpl w:val="86A024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2" w15:restartNumberingAfterBreak="0">
    <w:nsid w:val="79F4629E"/>
    <w:multiLevelType w:val="multilevel"/>
    <w:tmpl w:val="1A4AEA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3" w15:restartNumberingAfterBreak="0">
    <w:nsid w:val="7A097798"/>
    <w:multiLevelType w:val="hybridMultilevel"/>
    <w:tmpl w:val="B18CD400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7C2B43C8"/>
    <w:multiLevelType w:val="multilevel"/>
    <w:tmpl w:val="115A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D433B15"/>
    <w:multiLevelType w:val="multilevel"/>
    <w:tmpl w:val="AF8639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6" w15:restartNumberingAfterBreak="0">
    <w:nsid w:val="7DF20D13"/>
    <w:multiLevelType w:val="multilevel"/>
    <w:tmpl w:val="01B4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2032844">
    <w:abstractNumId w:val="2"/>
  </w:num>
  <w:num w:numId="2" w16cid:durableId="951784922">
    <w:abstractNumId w:val="42"/>
  </w:num>
  <w:num w:numId="3" w16cid:durableId="1279684511">
    <w:abstractNumId w:val="51"/>
  </w:num>
  <w:num w:numId="4" w16cid:durableId="580256298">
    <w:abstractNumId w:val="66"/>
  </w:num>
  <w:num w:numId="5" w16cid:durableId="1219365583">
    <w:abstractNumId w:val="18"/>
  </w:num>
  <w:num w:numId="6" w16cid:durableId="1091777221">
    <w:abstractNumId w:val="23"/>
  </w:num>
  <w:num w:numId="7" w16cid:durableId="1171916918">
    <w:abstractNumId w:val="28"/>
  </w:num>
  <w:num w:numId="8" w16cid:durableId="2010908327">
    <w:abstractNumId w:val="11"/>
  </w:num>
  <w:num w:numId="9" w16cid:durableId="43141370">
    <w:abstractNumId w:val="13"/>
  </w:num>
  <w:num w:numId="10" w16cid:durableId="2041203610">
    <w:abstractNumId w:val="54"/>
  </w:num>
  <w:num w:numId="11" w16cid:durableId="261113608">
    <w:abstractNumId w:val="39"/>
  </w:num>
  <w:num w:numId="12" w16cid:durableId="305284910">
    <w:abstractNumId w:val="48"/>
  </w:num>
  <w:num w:numId="13" w16cid:durableId="1633094878">
    <w:abstractNumId w:val="46"/>
  </w:num>
  <w:num w:numId="14" w16cid:durableId="1847599144">
    <w:abstractNumId w:val="12"/>
  </w:num>
  <w:num w:numId="15" w16cid:durableId="1230262895">
    <w:abstractNumId w:val="10"/>
  </w:num>
  <w:num w:numId="16" w16cid:durableId="768964417">
    <w:abstractNumId w:val="27"/>
  </w:num>
  <w:num w:numId="17" w16cid:durableId="273756175">
    <w:abstractNumId w:val="24"/>
  </w:num>
  <w:num w:numId="18" w16cid:durableId="1891453457">
    <w:abstractNumId w:val="57"/>
  </w:num>
  <w:num w:numId="19" w16cid:durableId="861358178">
    <w:abstractNumId w:val="32"/>
  </w:num>
  <w:num w:numId="20" w16cid:durableId="1221096432">
    <w:abstractNumId w:val="61"/>
  </w:num>
  <w:num w:numId="21" w16cid:durableId="1902519884">
    <w:abstractNumId w:val="14"/>
  </w:num>
  <w:num w:numId="22" w16cid:durableId="1337539376">
    <w:abstractNumId w:val="26"/>
  </w:num>
  <w:num w:numId="23" w16cid:durableId="1968315138">
    <w:abstractNumId w:val="16"/>
  </w:num>
  <w:num w:numId="24" w16cid:durableId="97409145">
    <w:abstractNumId w:val="36"/>
  </w:num>
  <w:num w:numId="25" w16cid:durableId="916212998">
    <w:abstractNumId w:val="30"/>
  </w:num>
  <w:num w:numId="26" w16cid:durableId="1530335812">
    <w:abstractNumId w:val="1"/>
  </w:num>
  <w:num w:numId="27" w16cid:durableId="1463422137">
    <w:abstractNumId w:val="37"/>
  </w:num>
  <w:num w:numId="28" w16cid:durableId="1132478246">
    <w:abstractNumId w:val="65"/>
  </w:num>
  <w:num w:numId="29" w16cid:durableId="791753200">
    <w:abstractNumId w:val="8"/>
  </w:num>
  <w:num w:numId="30" w16cid:durableId="1816795039">
    <w:abstractNumId w:val="0"/>
  </w:num>
  <w:num w:numId="31" w16cid:durableId="431628328">
    <w:abstractNumId w:val="7"/>
  </w:num>
  <w:num w:numId="32" w16cid:durableId="1872452798">
    <w:abstractNumId w:val="59"/>
  </w:num>
  <w:num w:numId="33" w16cid:durableId="1883666439">
    <w:abstractNumId w:val="38"/>
  </w:num>
  <w:num w:numId="34" w16cid:durableId="637147754">
    <w:abstractNumId w:val="25"/>
  </w:num>
  <w:num w:numId="35" w16cid:durableId="437337211">
    <w:abstractNumId w:val="56"/>
  </w:num>
  <w:num w:numId="36" w16cid:durableId="719744422">
    <w:abstractNumId w:val="31"/>
  </w:num>
  <w:num w:numId="37" w16cid:durableId="1171141500">
    <w:abstractNumId w:val="62"/>
  </w:num>
  <w:num w:numId="38" w16cid:durableId="417336565">
    <w:abstractNumId w:val="5"/>
  </w:num>
  <w:num w:numId="39" w16cid:durableId="1725831308">
    <w:abstractNumId w:val="6"/>
  </w:num>
  <w:num w:numId="40" w16cid:durableId="1286498614">
    <w:abstractNumId w:val="19"/>
  </w:num>
  <w:num w:numId="41" w16cid:durableId="2122021723">
    <w:abstractNumId w:val="50"/>
  </w:num>
  <w:num w:numId="42" w16cid:durableId="1117137645">
    <w:abstractNumId w:val="17"/>
  </w:num>
  <w:num w:numId="43" w16cid:durableId="1968512422">
    <w:abstractNumId w:val="40"/>
  </w:num>
  <w:num w:numId="44" w16cid:durableId="276067028">
    <w:abstractNumId w:val="4"/>
  </w:num>
  <w:num w:numId="45" w16cid:durableId="2022734561">
    <w:abstractNumId w:val="58"/>
  </w:num>
  <w:num w:numId="46" w16cid:durableId="177081497">
    <w:abstractNumId w:val="34"/>
  </w:num>
  <w:num w:numId="47" w16cid:durableId="1803232637">
    <w:abstractNumId w:val="20"/>
  </w:num>
  <w:num w:numId="48" w16cid:durableId="1182085848">
    <w:abstractNumId w:val="22"/>
  </w:num>
  <w:num w:numId="49" w16cid:durableId="829712611">
    <w:abstractNumId w:val="33"/>
  </w:num>
  <w:num w:numId="50" w16cid:durableId="202600510">
    <w:abstractNumId w:val="49"/>
  </w:num>
  <w:num w:numId="51" w16cid:durableId="1935278777">
    <w:abstractNumId w:val="21"/>
  </w:num>
  <w:num w:numId="52" w16cid:durableId="1411925934">
    <w:abstractNumId w:val="64"/>
  </w:num>
  <w:num w:numId="53" w16cid:durableId="225606385">
    <w:abstractNumId w:val="47"/>
  </w:num>
  <w:num w:numId="54" w16cid:durableId="788550407">
    <w:abstractNumId w:val="60"/>
  </w:num>
  <w:num w:numId="55" w16cid:durableId="1841308357">
    <w:abstractNumId w:val="9"/>
  </w:num>
  <w:num w:numId="56" w16cid:durableId="969212213">
    <w:abstractNumId w:val="52"/>
  </w:num>
  <w:num w:numId="57" w16cid:durableId="104085126">
    <w:abstractNumId w:val="44"/>
  </w:num>
  <w:num w:numId="58" w16cid:durableId="616638445">
    <w:abstractNumId w:val="43"/>
  </w:num>
  <w:num w:numId="59" w16cid:durableId="2019697958">
    <w:abstractNumId w:val="35"/>
  </w:num>
  <w:num w:numId="60" w16cid:durableId="55444936">
    <w:abstractNumId w:val="63"/>
  </w:num>
  <w:num w:numId="61" w16cid:durableId="201287911">
    <w:abstractNumId w:val="15"/>
  </w:num>
  <w:num w:numId="62" w16cid:durableId="1348214564">
    <w:abstractNumId w:val="55"/>
  </w:num>
  <w:num w:numId="63" w16cid:durableId="166092175">
    <w:abstractNumId w:val="3"/>
  </w:num>
  <w:num w:numId="64" w16cid:durableId="2075349253">
    <w:abstractNumId w:val="41"/>
  </w:num>
  <w:num w:numId="65" w16cid:durableId="1381320920">
    <w:abstractNumId w:val="29"/>
  </w:num>
  <w:num w:numId="66" w16cid:durableId="1304771104">
    <w:abstractNumId w:val="45"/>
  </w:num>
  <w:num w:numId="67" w16cid:durableId="1699550648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DC"/>
    <w:rsid w:val="000715D7"/>
    <w:rsid w:val="000D3144"/>
    <w:rsid w:val="000D4FE3"/>
    <w:rsid w:val="000E6B80"/>
    <w:rsid w:val="001C53DD"/>
    <w:rsid w:val="00204FEA"/>
    <w:rsid w:val="00235F1F"/>
    <w:rsid w:val="00284825"/>
    <w:rsid w:val="002E4E0E"/>
    <w:rsid w:val="00311814"/>
    <w:rsid w:val="00343B2D"/>
    <w:rsid w:val="00355BC5"/>
    <w:rsid w:val="003773F9"/>
    <w:rsid w:val="003B07D5"/>
    <w:rsid w:val="003C3571"/>
    <w:rsid w:val="00404291"/>
    <w:rsid w:val="00407C9B"/>
    <w:rsid w:val="00416794"/>
    <w:rsid w:val="004427F3"/>
    <w:rsid w:val="00444C55"/>
    <w:rsid w:val="004D31DC"/>
    <w:rsid w:val="00542D41"/>
    <w:rsid w:val="005431D9"/>
    <w:rsid w:val="00543649"/>
    <w:rsid w:val="00545356"/>
    <w:rsid w:val="00552B06"/>
    <w:rsid w:val="0057199C"/>
    <w:rsid w:val="005A133F"/>
    <w:rsid w:val="005D19A9"/>
    <w:rsid w:val="006333E7"/>
    <w:rsid w:val="00686E58"/>
    <w:rsid w:val="006A1D47"/>
    <w:rsid w:val="006E39A1"/>
    <w:rsid w:val="00700073"/>
    <w:rsid w:val="00725729"/>
    <w:rsid w:val="007314C7"/>
    <w:rsid w:val="00790BF4"/>
    <w:rsid w:val="00792D3B"/>
    <w:rsid w:val="007B1F2F"/>
    <w:rsid w:val="007D0BF1"/>
    <w:rsid w:val="008463C0"/>
    <w:rsid w:val="008D205E"/>
    <w:rsid w:val="008E5D28"/>
    <w:rsid w:val="0090401B"/>
    <w:rsid w:val="0090548A"/>
    <w:rsid w:val="009140EA"/>
    <w:rsid w:val="00933766"/>
    <w:rsid w:val="00946A48"/>
    <w:rsid w:val="0095789E"/>
    <w:rsid w:val="00980132"/>
    <w:rsid w:val="009A640C"/>
    <w:rsid w:val="009B2C28"/>
    <w:rsid w:val="00A561AA"/>
    <w:rsid w:val="00A57637"/>
    <w:rsid w:val="00A934B2"/>
    <w:rsid w:val="00A965BB"/>
    <w:rsid w:val="00AE4F57"/>
    <w:rsid w:val="00B14DE6"/>
    <w:rsid w:val="00B54F77"/>
    <w:rsid w:val="00BA3227"/>
    <w:rsid w:val="00C03AF0"/>
    <w:rsid w:val="00C72352"/>
    <w:rsid w:val="00C75D8D"/>
    <w:rsid w:val="00CD3383"/>
    <w:rsid w:val="00CE1B78"/>
    <w:rsid w:val="00D32C87"/>
    <w:rsid w:val="00D35043"/>
    <w:rsid w:val="00DB62F8"/>
    <w:rsid w:val="00E25692"/>
    <w:rsid w:val="00E57DEB"/>
    <w:rsid w:val="00E6275B"/>
    <w:rsid w:val="00E761C2"/>
    <w:rsid w:val="00E841B8"/>
    <w:rsid w:val="00EB3EC4"/>
    <w:rsid w:val="00EB5E12"/>
    <w:rsid w:val="00EC081B"/>
    <w:rsid w:val="00EE095D"/>
    <w:rsid w:val="00F4133F"/>
    <w:rsid w:val="00F46631"/>
    <w:rsid w:val="00FC3C94"/>
    <w:rsid w:val="00FE4C76"/>
    <w:rsid w:val="00FE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A66FAB"/>
  <w15:chartTrackingRefBased/>
  <w15:docId w15:val="{35A11965-B5DA-4068-8C53-B96427C2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356"/>
  </w:style>
  <w:style w:type="paragraph" w:styleId="Ttulo2">
    <w:name w:val="heading 2"/>
    <w:basedOn w:val="Normal"/>
    <w:next w:val="Normal"/>
    <w:link w:val="Ttulo2Car"/>
    <w:qFormat/>
    <w:rsid w:val="00E25692"/>
    <w:pPr>
      <w:keepNext/>
      <w:spacing w:after="0" w:line="240" w:lineRule="auto"/>
      <w:ind w:left="284" w:right="283"/>
      <w:jc w:val="center"/>
      <w:outlineLvl w:val="1"/>
    </w:pPr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23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2352"/>
  </w:style>
  <w:style w:type="paragraph" w:styleId="Piedepgina">
    <w:name w:val="footer"/>
    <w:basedOn w:val="Normal"/>
    <w:link w:val="PiedepginaCar"/>
    <w:uiPriority w:val="99"/>
    <w:unhideWhenUsed/>
    <w:rsid w:val="00C723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2352"/>
  </w:style>
  <w:style w:type="table" w:styleId="Tablaconcuadrcula">
    <w:name w:val="Table Grid"/>
    <w:basedOn w:val="Tablanormal"/>
    <w:uiPriority w:val="39"/>
    <w:rsid w:val="00FE6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2D41"/>
    <w:pPr>
      <w:ind w:left="720"/>
      <w:contextualSpacing/>
    </w:pPr>
  </w:style>
  <w:style w:type="paragraph" w:customStyle="1" w:styleId="paragraph">
    <w:name w:val="paragraph"/>
    <w:basedOn w:val="Normal"/>
    <w:rsid w:val="00E62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E6275B"/>
  </w:style>
  <w:style w:type="character" w:customStyle="1" w:styleId="eop">
    <w:name w:val="eop"/>
    <w:basedOn w:val="Fuentedeprrafopredeter"/>
    <w:rsid w:val="00E6275B"/>
  </w:style>
  <w:style w:type="character" w:customStyle="1" w:styleId="Ttulo2Car">
    <w:name w:val="Título 2 Car"/>
    <w:basedOn w:val="Fuentedeprrafopredeter"/>
    <w:link w:val="Ttulo2"/>
    <w:rsid w:val="00E25692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paragraph" w:styleId="Ttulo">
    <w:name w:val="Title"/>
    <w:basedOn w:val="Normal"/>
    <w:link w:val="TtuloCar"/>
    <w:qFormat/>
    <w:rsid w:val="00E25692"/>
    <w:pPr>
      <w:pBdr>
        <w:bottom w:val="doub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sz w:val="32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E25692"/>
    <w:rPr>
      <w:rFonts w:ascii="Arial" w:eastAsia="Times New Roman" w:hAnsi="Arial" w:cs="Times New Roman"/>
      <w:sz w:val="32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E25692"/>
    <w:pPr>
      <w:spacing w:after="0" w:line="240" w:lineRule="auto"/>
      <w:ind w:right="-2"/>
      <w:jc w:val="center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25692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extodebloque">
    <w:name w:val="Block Text"/>
    <w:basedOn w:val="Normal"/>
    <w:semiHidden/>
    <w:rsid w:val="00E25692"/>
    <w:pPr>
      <w:spacing w:after="0" w:line="240" w:lineRule="auto"/>
      <w:ind w:left="567" w:right="849"/>
      <w:jc w:val="center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256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D4FE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D4FE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4F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4F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8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5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4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7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4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7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8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9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8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0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3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9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7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5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8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9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2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6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2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9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5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2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5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1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4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2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5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6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9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3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9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4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6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1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7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6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1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5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5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2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7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5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5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9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9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9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6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0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3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6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9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7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3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5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2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2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2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6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2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5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4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0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3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0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1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6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7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7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7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2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3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9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3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5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1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3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4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7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0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0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4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8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0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1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8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3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4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2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8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9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6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2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3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8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7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EyCV1\OneDrive%20-%20Instituto%20Politecnico%20Nacional\UTEYCV\SERVICIO%20SOCIAL\SS_UTEYCV\proyecto_terminal\pdf\Plantilla%20word%20Proyecto%20Termin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word Proyecto Terminal</Template>
  <TotalTime>5</TotalTime>
  <Pages>2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UTEyCV1</dc:creator>
  <cp:keywords/>
  <dc:description/>
  <cp:lastModifiedBy>Andres Isaac Montes Lopez</cp:lastModifiedBy>
  <cp:revision>4</cp:revision>
  <cp:lastPrinted>2025-03-06T23:23:00Z</cp:lastPrinted>
  <dcterms:created xsi:type="dcterms:W3CDTF">2025-09-12T20:20:00Z</dcterms:created>
  <dcterms:modified xsi:type="dcterms:W3CDTF">2025-09-12T22:11:00Z</dcterms:modified>
</cp:coreProperties>
</file>