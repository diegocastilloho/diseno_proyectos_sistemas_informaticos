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C83E" w14:textId="1DEFFB7D" w:rsidR="00E25692" w:rsidRDefault="00E25692" w:rsidP="00AE4F57">
      <w:pPr>
        <w:spacing w:after="120"/>
        <w:jc w:val="both"/>
        <w:rPr>
          <w:rFonts w:ascii="Noto Sans" w:hAnsi="Noto Sans" w:cs="Noto Sans"/>
          <w:b/>
          <w:bCs/>
          <w:color w:val="64430D"/>
        </w:rPr>
      </w:pPr>
      <w:r>
        <w:rPr>
          <w:noProof/>
          <w:sz w:val="46"/>
        </w:rPr>
        <w:drawing>
          <wp:anchor distT="0" distB="0" distL="114300" distR="114300" simplePos="0" relativeHeight="251659264" behindDoc="0" locked="0" layoutInCell="0" allowOverlap="1" wp14:anchorId="58D0A3CB" wp14:editId="79E69275">
            <wp:simplePos x="0" y="0"/>
            <wp:positionH relativeFrom="column">
              <wp:posOffset>-800100</wp:posOffset>
            </wp:positionH>
            <wp:positionV relativeFrom="paragraph">
              <wp:posOffset>-33020</wp:posOffset>
            </wp:positionV>
            <wp:extent cx="991235" cy="1204595"/>
            <wp:effectExtent l="0" t="0" r="0" b="0"/>
            <wp:wrapNone/>
            <wp:docPr id="7" name="Imagen 7" descr="Imagen que contiene nombre de la empres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nombre de la empresa&#10;&#10;El contenido generado por IA puede ser incorrecto.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D1D1F" w14:textId="77777777" w:rsidR="00E25692" w:rsidRDefault="00E25692" w:rsidP="00E25692">
      <w:pPr>
        <w:pStyle w:val="Ttulo"/>
        <w:pBdr>
          <w:bottom w:val="double" w:sz="12" w:space="3" w:color="auto"/>
        </w:pBdr>
        <w:ind w:left="284"/>
        <w:rPr>
          <w:rFonts w:ascii="Times New Roman" w:hAnsi="Times New Roman"/>
          <w:b/>
          <w:bCs/>
          <w:sz w:val="42"/>
          <w:szCs w:val="42"/>
          <w:lang w:val="es-ES"/>
        </w:rPr>
      </w:pPr>
      <w:r w:rsidRPr="299D67B7">
        <w:rPr>
          <w:rFonts w:ascii="Times New Roman" w:hAnsi="Times New Roman"/>
          <w:b/>
          <w:bCs/>
          <w:sz w:val="42"/>
          <w:szCs w:val="42"/>
          <w:lang w:val="es-ES"/>
        </w:rPr>
        <w:t>INSTITUTO  POLITÉCNICO  NACIONAL</w:t>
      </w:r>
    </w:p>
    <w:p w14:paraId="37632A92" w14:textId="77777777" w:rsidR="00E25692" w:rsidRDefault="00E25692" w:rsidP="00E25692">
      <w:pPr>
        <w:ind w:right="-2"/>
        <w:jc w:val="center"/>
        <w:rPr>
          <w:rFonts w:ascii="Arial" w:hAnsi="Arial"/>
          <w:sz w:val="18"/>
        </w:rPr>
      </w:pPr>
    </w:p>
    <w:p w14:paraId="7264E3A0" w14:textId="77777777" w:rsidR="00E25692" w:rsidRDefault="00E25692" w:rsidP="00E25692">
      <w:pPr>
        <w:pStyle w:val="Textoindependiente"/>
        <w:ind w:left="426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F73E6E5" wp14:editId="60F4E5F3">
                <wp:simplePos x="0" y="0"/>
                <wp:positionH relativeFrom="column">
                  <wp:posOffset>-241935</wp:posOffset>
                </wp:positionH>
                <wp:positionV relativeFrom="paragraph">
                  <wp:posOffset>297180</wp:posOffset>
                </wp:positionV>
                <wp:extent cx="0" cy="6982460"/>
                <wp:effectExtent l="0" t="0" r="38100" b="27940"/>
                <wp:wrapNone/>
                <wp:docPr id="101423141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6982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F2DE4" id="Line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05pt,23.4pt" to="-19.05pt,5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" o:allowincell="f">
                <o:lock v:ext="edit" shapetype="f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AFB1B94" wp14:editId="2E5DB2F1">
                <wp:simplePos x="0" y="0"/>
                <wp:positionH relativeFrom="column">
                  <wp:posOffset>-412750</wp:posOffset>
                </wp:positionH>
                <wp:positionV relativeFrom="paragraph">
                  <wp:posOffset>311150</wp:posOffset>
                </wp:positionV>
                <wp:extent cx="0" cy="6839585"/>
                <wp:effectExtent l="0" t="0" r="0" b="571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6839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CCF3" id="Line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5pt,24.5pt" to="-32.5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" o:allowincell="f">
                <o:lock v:ext="edit" shapetype="f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BA6878A" wp14:editId="1EAA979F">
                <wp:simplePos x="0" y="0"/>
                <wp:positionH relativeFrom="column">
                  <wp:posOffset>-77470</wp:posOffset>
                </wp:positionH>
                <wp:positionV relativeFrom="paragraph">
                  <wp:posOffset>300355</wp:posOffset>
                </wp:positionV>
                <wp:extent cx="0" cy="6850380"/>
                <wp:effectExtent l="0" t="0" r="0" b="0"/>
                <wp:wrapNone/>
                <wp:docPr id="103706347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0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22F12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23.65pt" to="-6.1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" o:allowincell="f">
                <o:lock v:ext="edit" shapetype="f"/>
              </v:line>
            </w:pict>
          </mc:Fallback>
        </mc:AlternateContent>
      </w:r>
      <w:r w:rsidRPr="299D67B7">
        <w:rPr>
          <w:rFonts w:ascii="Times New Roman" w:hAnsi="Times New Roman"/>
          <w:b/>
          <w:bCs/>
          <w:sz w:val="24"/>
          <w:szCs w:val="24"/>
          <w:lang w:val="es-ES"/>
        </w:rPr>
        <w:t>UNIDAD   PROFESIONAL   INTERDISCIPLINARIA   DE   INGENIERÍA   Y  CIENCIAS   SOCIALES   Y  ADMINISTRATIVAS</w:t>
      </w:r>
    </w:p>
    <w:p w14:paraId="237D60FF" w14:textId="77777777" w:rsidR="00E25692" w:rsidRDefault="00E25692" w:rsidP="00E25692">
      <w:pPr>
        <w:jc w:val="center"/>
        <w:rPr>
          <w:rFonts w:ascii="Arial" w:hAnsi="Arial"/>
          <w:sz w:val="18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187641D" wp14:editId="12186C9A">
                <wp:simplePos x="0" y="0"/>
                <wp:positionH relativeFrom="column">
                  <wp:posOffset>-412750</wp:posOffset>
                </wp:positionH>
                <wp:positionV relativeFrom="paragraph">
                  <wp:posOffset>85090</wp:posOffset>
                </wp:positionV>
                <wp:extent cx="0" cy="6839585"/>
                <wp:effectExtent l="0" t="0" r="0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68395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AFC3D" id="Line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5pt,6.7pt" to="-32.5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" o:allowincell="f">
                <o:lock v:ext="edit" shapetype="f"/>
              </v:lin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E0B0F09" wp14:editId="194CA3DD">
                <wp:simplePos x="0" y="0"/>
                <wp:positionH relativeFrom="column">
                  <wp:posOffset>-77470</wp:posOffset>
                </wp:positionH>
                <wp:positionV relativeFrom="paragraph">
                  <wp:posOffset>74295</wp:posOffset>
                </wp:positionV>
                <wp:extent cx="0" cy="685038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0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9FAF9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5.85pt" to="-6.1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" o:allowincell="f">
                <o:lock v:ext="edit" shapetype="f"/>
              </v:line>
            </w:pict>
          </mc:Fallback>
        </mc:AlternateContent>
      </w:r>
    </w:p>
    <w:p w14:paraId="19B63F89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7FB02FED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3C081841" w14:textId="77777777" w:rsidR="00355BC5" w:rsidRPr="00355BC5" w:rsidRDefault="00355BC5" w:rsidP="00355BC5">
      <w:pPr>
        <w:jc w:val="center"/>
        <w:rPr>
          <w:rFonts w:ascii="Noto Sans" w:hAnsi="Noto Sans" w:cs="Noto Sans"/>
          <w:b/>
          <w:bCs/>
          <w:sz w:val="24"/>
          <w:szCs w:val="24"/>
        </w:rPr>
      </w:pPr>
      <w:r w:rsidRPr="00355BC5">
        <w:rPr>
          <w:rFonts w:ascii="Noto Sans" w:hAnsi="Noto Sans" w:cs="Noto Sans"/>
          <w:b/>
          <w:bCs/>
          <w:sz w:val="24"/>
          <w:szCs w:val="24"/>
        </w:rPr>
        <w:t xml:space="preserve">Diseño de proyectos de sistemas informáticos </w:t>
      </w:r>
    </w:p>
    <w:p w14:paraId="1D973AED" w14:textId="77777777" w:rsidR="00355BC5" w:rsidRPr="00355BC5" w:rsidRDefault="00355BC5" w:rsidP="00355BC5">
      <w:pPr>
        <w:jc w:val="center"/>
        <w:rPr>
          <w:rFonts w:ascii="Noto Sans" w:hAnsi="Noto Sans" w:cs="Noto Sans"/>
          <w:b/>
          <w:bCs/>
          <w:sz w:val="24"/>
          <w:szCs w:val="24"/>
        </w:rPr>
      </w:pPr>
    </w:p>
    <w:p w14:paraId="252B8A0A" w14:textId="4DBC4A3F" w:rsidR="00E25692" w:rsidRPr="00E25692" w:rsidRDefault="00355BC5" w:rsidP="00355BC5">
      <w:pPr>
        <w:jc w:val="center"/>
        <w:rPr>
          <w:rFonts w:ascii="Noto Sans" w:hAnsi="Noto Sans" w:cs="Noto Sans"/>
          <w:b/>
          <w:bCs/>
          <w:sz w:val="24"/>
          <w:szCs w:val="24"/>
        </w:rPr>
      </w:pPr>
      <w:r w:rsidRPr="00355BC5">
        <w:rPr>
          <w:rFonts w:ascii="Noto Sans" w:hAnsi="Noto Sans" w:cs="Noto Sans"/>
          <w:b/>
          <w:bCs/>
          <w:sz w:val="24"/>
          <w:szCs w:val="24"/>
        </w:rPr>
        <w:t xml:space="preserve">  </w:t>
      </w:r>
    </w:p>
    <w:p w14:paraId="125B6DB0" w14:textId="77777777" w:rsidR="00E25692" w:rsidRDefault="00E25692" w:rsidP="00E25692">
      <w:pPr>
        <w:rPr>
          <w:rFonts w:ascii="Arial" w:hAnsi="Arial"/>
          <w:sz w:val="18"/>
        </w:rPr>
      </w:pPr>
    </w:p>
    <w:p w14:paraId="588BBA6C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64AE7F69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5688556C" w14:textId="77777777" w:rsidR="00E25692" w:rsidRDefault="00E25692" w:rsidP="00E25692">
      <w:pPr>
        <w:jc w:val="center"/>
        <w:rPr>
          <w:rFonts w:ascii="Arial" w:hAnsi="Arial"/>
          <w:sz w:val="18"/>
        </w:rPr>
      </w:pPr>
    </w:p>
    <w:p w14:paraId="40C75B7B" w14:textId="6DBC8EA4" w:rsidR="00E25692" w:rsidRPr="00A71D14" w:rsidRDefault="000D4FE3" w:rsidP="00E25692">
      <w:pPr>
        <w:pStyle w:val="Textodebloque"/>
        <w:ind w:left="284" w:right="283"/>
        <w:rPr>
          <w:rFonts w:ascii="Noto Sans" w:hAnsi="Noto Sans" w:cs="Noto Sans"/>
          <w:color w:val="154B60"/>
          <w:sz w:val="32"/>
        </w:rPr>
      </w:pPr>
      <w:r w:rsidRPr="00A71D14">
        <w:rPr>
          <w:rFonts w:ascii="Noto Sans" w:hAnsi="Noto Sans" w:cs="Noto Sans"/>
          <w:color w:val="154B60"/>
          <w:sz w:val="32"/>
        </w:rPr>
        <w:t>“</w:t>
      </w:r>
      <w:r w:rsidR="00355BC5" w:rsidRPr="00A71D14">
        <w:rPr>
          <w:rFonts w:ascii="Noto Sans" w:hAnsi="Noto Sans" w:cs="Noto Sans"/>
          <w:color w:val="154B60"/>
          <w:sz w:val="32"/>
        </w:rPr>
        <w:t>Colocar el nombre del sistema a desarrollar</w:t>
      </w:r>
      <w:r w:rsidRPr="00A71D14">
        <w:rPr>
          <w:rFonts w:ascii="Noto Sans" w:hAnsi="Noto Sans" w:cs="Noto Sans"/>
          <w:color w:val="154B60"/>
          <w:sz w:val="32"/>
        </w:rPr>
        <w:t>”</w:t>
      </w:r>
    </w:p>
    <w:p w14:paraId="3B0D58B9" w14:textId="77777777" w:rsidR="00E25692" w:rsidRDefault="00E25692" w:rsidP="00E25692">
      <w:pPr>
        <w:pStyle w:val="Textodebloque"/>
        <w:ind w:left="284" w:right="283"/>
        <w:rPr>
          <w:sz w:val="14"/>
        </w:rPr>
      </w:pPr>
    </w:p>
    <w:p w14:paraId="0A117F49" w14:textId="77777777" w:rsidR="00E25692" w:rsidRDefault="00E25692" w:rsidP="00E25692">
      <w:pPr>
        <w:ind w:left="284" w:right="283"/>
        <w:jc w:val="center"/>
        <w:rPr>
          <w:rFonts w:ascii="Arial" w:hAnsi="Arial"/>
        </w:rPr>
      </w:pPr>
    </w:p>
    <w:p w14:paraId="623D2300" w14:textId="77777777" w:rsidR="00E25692" w:rsidRDefault="00E25692" w:rsidP="00355BC5">
      <w:pPr>
        <w:ind w:right="283"/>
        <w:rPr>
          <w:rFonts w:ascii="Arial" w:hAnsi="Arial"/>
        </w:rPr>
      </w:pPr>
    </w:p>
    <w:p w14:paraId="5E749290" w14:textId="1CB498C3" w:rsidR="00E25692" w:rsidRPr="00E25692" w:rsidRDefault="00355BC5" w:rsidP="00E25692">
      <w:pPr>
        <w:ind w:left="284" w:right="283"/>
        <w:jc w:val="center"/>
        <w:rPr>
          <w:rFonts w:ascii="Noto Sans" w:hAnsi="Noto Sans" w:cs="Noto Sans"/>
          <w:sz w:val="28"/>
          <w:szCs w:val="28"/>
          <w:lang w:val="es-ES"/>
        </w:rPr>
      </w:pPr>
      <w:r>
        <w:rPr>
          <w:rFonts w:ascii="Noto Sans" w:hAnsi="Noto Sans" w:cs="Noto Sans"/>
          <w:sz w:val="28"/>
          <w:szCs w:val="28"/>
          <w:lang w:val="es-ES"/>
        </w:rPr>
        <w:t xml:space="preserve">Integrantes del equipo de </w:t>
      </w:r>
      <w:r w:rsidR="003773F9">
        <w:rPr>
          <w:rFonts w:ascii="Noto Sans" w:hAnsi="Noto Sans" w:cs="Noto Sans"/>
          <w:sz w:val="28"/>
          <w:szCs w:val="28"/>
          <w:lang w:val="es-ES"/>
        </w:rPr>
        <w:t>desarrollo:</w:t>
      </w:r>
    </w:p>
    <w:p w14:paraId="207BA189" w14:textId="77777777" w:rsidR="00E25692" w:rsidRPr="00E25692" w:rsidRDefault="00E25692" w:rsidP="00E25692">
      <w:pPr>
        <w:ind w:left="284" w:right="283"/>
        <w:jc w:val="center"/>
        <w:rPr>
          <w:rFonts w:ascii="Noto Sans" w:hAnsi="Noto Sans" w:cs="Noto Sans"/>
          <w:sz w:val="28"/>
        </w:rPr>
      </w:pPr>
    </w:p>
    <w:tbl>
      <w:tblPr>
        <w:tblStyle w:val="Tablaconcuadrcula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4244"/>
        <w:gridCol w:w="1983"/>
        <w:gridCol w:w="2044"/>
      </w:tblGrid>
      <w:tr w:rsidR="00355BC5" w:rsidRPr="00E25692" w14:paraId="65ACF0C0" w14:textId="77777777" w:rsidTr="00355BC5">
        <w:tc>
          <w:tcPr>
            <w:tcW w:w="283" w:type="dxa"/>
          </w:tcPr>
          <w:p w14:paraId="5869CA4B" w14:textId="77777777" w:rsidR="00355BC5" w:rsidRPr="00E25692" w:rsidRDefault="00355BC5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</w:p>
        </w:tc>
        <w:tc>
          <w:tcPr>
            <w:tcW w:w="4244" w:type="dxa"/>
            <w:vAlign w:val="center"/>
          </w:tcPr>
          <w:p w14:paraId="502B2904" w14:textId="1CFE0746" w:rsidR="00355BC5" w:rsidRPr="00E25692" w:rsidRDefault="00355BC5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sz w:val="20"/>
                <w:szCs w:val="20"/>
              </w:rPr>
              <w:t>Nombre</w:t>
            </w:r>
          </w:p>
        </w:tc>
        <w:tc>
          <w:tcPr>
            <w:tcW w:w="1983" w:type="dxa"/>
            <w:vAlign w:val="center"/>
          </w:tcPr>
          <w:p w14:paraId="22D16602" w14:textId="571B6C02" w:rsidR="00355BC5" w:rsidRPr="00E25692" w:rsidRDefault="00355BC5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sz w:val="20"/>
                <w:szCs w:val="20"/>
              </w:rPr>
              <w:t>Número de boleta</w:t>
            </w:r>
          </w:p>
        </w:tc>
        <w:tc>
          <w:tcPr>
            <w:tcW w:w="2044" w:type="dxa"/>
            <w:vAlign w:val="center"/>
          </w:tcPr>
          <w:p w14:paraId="56430F40" w14:textId="32328660" w:rsidR="00355BC5" w:rsidRPr="00E25692" w:rsidRDefault="00355BC5" w:rsidP="00E25692">
            <w:pPr>
              <w:ind w:right="283"/>
              <w:jc w:val="center"/>
              <w:rPr>
                <w:rFonts w:ascii="Noto Sans" w:hAnsi="Noto Sans" w:cs="Noto Sans"/>
                <w:sz w:val="20"/>
                <w:szCs w:val="20"/>
              </w:rPr>
            </w:pPr>
            <w:r w:rsidRPr="00E25692">
              <w:rPr>
                <w:rFonts w:ascii="Noto Sans" w:hAnsi="Noto Sans" w:cs="Noto Sans"/>
                <w:sz w:val="20"/>
                <w:szCs w:val="20"/>
              </w:rPr>
              <w:t>Correo electrónico</w:t>
            </w:r>
          </w:p>
        </w:tc>
      </w:tr>
      <w:tr w:rsidR="00A71D14" w:rsidRPr="00A71D14" w14:paraId="48CDF3D6" w14:textId="77777777" w:rsidTr="00355BC5">
        <w:tc>
          <w:tcPr>
            <w:tcW w:w="283" w:type="dxa"/>
          </w:tcPr>
          <w:p w14:paraId="5B267AB9" w14:textId="0E1F0FCC" w:rsidR="00355BC5" w:rsidRPr="00A71D14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  <w:r w:rsidRPr="00A71D14">
              <w:rPr>
                <w:rFonts w:ascii="Noto Sans" w:hAnsi="Noto Sans" w:cs="Noto Sans"/>
                <w:color w:val="154B60"/>
                <w:sz w:val="20"/>
                <w:szCs w:val="20"/>
              </w:rPr>
              <w:t>1</w:t>
            </w:r>
          </w:p>
        </w:tc>
        <w:tc>
          <w:tcPr>
            <w:tcW w:w="4244" w:type="dxa"/>
            <w:vAlign w:val="center"/>
          </w:tcPr>
          <w:p w14:paraId="369CE22C" w14:textId="4A8E963D" w:rsidR="00355BC5" w:rsidRPr="00A71D14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8"/>
              </w:rPr>
            </w:pPr>
            <w:r w:rsidRPr="00A71D14">
              <w:rPr>
                <w:rFonts w:ascii="Noto Sans" w:hAnsi="Noto Sans" w:cs="Noto Sans"/>
                <w:color w:val="154B60"/>
                <w:sz w:val="20"/>
                <w:szCs w:val="20"/>
              </w:rPr>
              <w:t>Apellido paterno, Materno, Nombre(s)</w:t>
            </w:r>
          </w:p>
        </w:tc>
        <w:tc>
          <w:tcPr>
            <w:tcW w:w="1983" w:type="dxa"/>
            <w:vAlign w:val="center"/>
          </w:tcPr>
          <w:p w14:paraId="3B9D8575" w14:textId="6C93395B" w:rsidR="00355BC5" w:rsidRPr="00A71D14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  <w:r w:rsidRPr="00A71D14">
              <w:rPr>
                <w:rFonts w:ascii="Noto Sans" w:hAnsi="Noto Sans" w:cs="Noto Sans"/>
                <w:color w:val="154B60"/>
                <w:sz w:val="20"/>
                <w:szCs w:val="20"/>
              </w:rPr>
              <w:t>##########</w:t>
            </w:r>
          </w:p>
        </w:tc>
        <w:tc>
          <w:tcPr>
            <w:tcW w:w="2044" w:type="dxa"/>
            <w:vAlign w:val="center"/>
          </w:tcPr>
          <w:p w14:paraId="25159A52" w14:textId="3B29D1EC" w:rsidR="00355BC5" w:rsidRPr="00A71D14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  <w:r w:rsidRPr="00A71D14">
              <w:rPr>
                <w:rFonts w:ascii="Noto Sans" w:hAnsi="Noto Sans" w:cs="Noto Sans"/>
                <w:color w:val="154B60"/>
                <w:sz w:val="20"/>
                <w:szCs w:val="20"/>
              </w:rPr>
              <w:t>xxxxxx@ipn.mx</w:t>
            </w:r>
          </w:p>
        </w:tc>
      </w:tr>
      <w:tr w:rsidR="00355BC5" w:rsidRPr="00A71D14" w14:paraId="79BD282D" w14:textId="77777777" w:rsidTr="00355BC5">
        <w:tc>
          <w:tcPr>
            <w:tcW w:w="283" w:type="dxa"/>
          </w:tcPr>
          <w:p w14:paraId="3DD30D34" w14:textId="68BB38C3" w:rsidR="00355BC5" w:rsidRPr="00A71D14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  <w:r w:rsidRPr="00A71D14">
              <w:rPr>
                <w:rFonts w:ascii="Noto Sans" w:hAnsi="Noto Sans" w:cs="Noto Sans"/>
                <w:color w:val="154B60"/>
                <w:sz w:val="20"/>
                <w:szCs w:val="20"/>
              </w:rPr>
              <w:t>2</w:t>
            </w:r>
          </w:p>
        </w:tc>
        <w:tc>
          <w:tcPr>
            <w:tcW w:w="4244" w:type="dxa"/>
            <w:vAlign w:val="center"/>
          </w:tcPr>
          <w:p w14:paraId="64AE460D" w14:textId="77777777" w:rsidR="00355BC5" w:rsidRPr="00A71D14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</w:p>
        </w:tc>
        <w:tc>
          <w:tcPr>
            <w:tcW w:w="1983" w:type="dxa"/>
            <w:vAlign w:val="center"/>
          </w:tcPr>
          <w:p w14:paraId="0CC2497A" w14:textId="77777777" w:rsidR="00355BC5" w:rsidRPr="00A71D14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14897E40" w14:textId="77777777" w:rsidR="00355BC5" w:rsidRPr="00A71D14" w:rsidRDefault="00355BC5" w:rsidP="00E25692">
            <w:pPr>
              <w:ind w:right="283"/>
              <w:jc w:val="center"/>
              <w:rPr>
                <w:rFonts w:ascii="Noto Sans" w:hAnsi="Noto Sans" w:cs="Noto Sans"/>
                <w:color w:val="154B60"/>
                <w:sz w:val="20"/>
                <w:szCs w:val="20"/>
              </w:rPr>
            </w:pPr>
          </w:p>
        </w:tc>
      </w:tr>
    </w:tbl>
    <w:p w14:paraId="5B5365DE" w14:textId="77777777" w:rsidR="00E25692" w:rsidRPr="00A71D14" w:rsidRDefault="00E25692" w:rsidP="00E25692">
      <w:pPr>
        <w:ind w:left="284" w:right="283"/>
        <w:jc w:val="center"/>
        <w:rPr>
          <w:rFonts w:ascii="Arial" w:hAnsi="Arial"/>
          <w:color w:val="154B60"/>
          <w:sz w:val="28"/>
        </w:rPr>
      </w:pPr>
    </w:p>
    <w:p w14:paraId="2CD2BD90" w14:textId="48055DD5" w:rsidR="00E25692" w:rsidRPr="00E3448C" w:rsidRDefault="00E25692" w:rsidP="00E25692">
      <w:pPr>
        <w:pStyle w:val="Ttulo2"/>
        <w:ind w:left="0" w:right="51"/>
        <w:jc w:val="left"/>
        <w:rPr>
          <w:b w:val="0"/>
          <w:sz w:val="16"/>
          <w:szCs w:val="16"/>
        </w:rPr>
      </w:pPr>
      <w:r w:rsidRPr="00E3448C">
        <w:rPr>
          <w:b w:val="0"/>
          <w:sz w:val="16"/>
          <w:szCs w:val="16"/>
        </w:rPr>
        <w:t xml:space="preserve">                                                                              </w:t>
      </w:r>
      <w:r>
        <w:rPr>
          <w:b w:val="0"/>
          <w:sz w:val="16"/>
          <w:szCs w:val="16"/>
        </w:rPr>
        <w:t xml:space="preserve">                          </w:t>
      </w:r>
    </w:p>
    <w:p w14:paraId="072B29C8" w14:textId="5874D8A6" w:rsidR="00E25692" w:rsidRPr="00C75D8D" w:rsidRDefault="00E25692" w:rsidP="00E25692">
      <w:pPr>
        <w:pStyle w:val="Ttulo2"/>
        <w:ind w:left="0" w:right="51"/>
        <w:jc w:val="left"/>
        <w:rPr>
          <w:b w:val="0"/>
          <w:color w:val="4472C4" w:themeColor="accent5"/>
          <w:sz w:val="16"/>
          <w:szCs w:val="16"/>
        </w:rPr>
      </w:pPr>
      <w:r w:rsidRPr="00E3448C">
        <w:rPr>
          <w:b w:val="0"/>
          <w:sz w:val="16"/>
          <w:szCs w:val="16"/>
        </w:rPr>
        <w:t xml:space="preserve">                                                                              </w:t>
      </w:r>
      <w:r>
        <w:rPr>
          <w:b w:val="0"/>
          <w:sz w:val="16"/>
          <w:szCs w:val="16"/>
        </w:rPr>
        <w:t xml:space="preserve">                          </w:t>
      </w:r>
    </w:p>
    <w:p w14:paraId="724B998F" w14:textId="6F733A9A" w:rsidR="00E25692" w:rsidRPr="00A71D14" w:rsidRDefault="00C75D8D" w:rsidP="00E25692">
      <w:pPr>
        <w:ind w:left="284" w:right="283"/>
        <w:jc w:val="center"/>
        <w:rPr>
          <w:rFonts w:ascii="Arial" w:hAnsi="Arial"/>
          <w:b/>
          <w:color w:val="154B60"/>
          <w:sz w:val="24"/>
          <w:szCs w:val="24"/>
          <w:u w:val="single"/>
        </w:rPr>
      </w:pPr>
      <w:r w:rsidRPr="00A71D14">
        <w:rPr>
          <w:rFonts w:ascii="Arial" w:hAnsi="Arial"/>
          <w:b/>
          <w:color w:val="154B60"/>
          <w:sz w:val="24"/>
          <w:szCs w:val="24"/>
          <w:u w:val="single"/>
        </w:rPr>
        <w:t>____________________</w:t>
      </w:r>
    </w:p>
    <w:p w14:paraId="269F291C" w14:textId="0623A25E" w:rsidR="00C75D8D" w:rsidRPr="00A71D14" w:rsidRDefault="00C75D8D" w:rsidP="00E25692">
      <w:pPr>
        <w:ind w:left="284" w:right="283"/>
        <w:jc w:val="center"/>
        <w:rPr>
          <w:rFonts w:ascii="Arial" w:hAnsi="Arial"/>
          <w:bCs/>
          <w:color w:val="154B60"/>
          <w:sz w:val="24"/>
          <w:szCs w:val="24"/>
          <w:u w:val="single"/>
        </w:rPr>
      </w:pPr>
      <w:r w:rsidRPr="00A71D14">
        <w:rPr>
          <w:rFonts w:ascii="Arial" w:hAnsi="Arial"/>
          <w:bCs/>
          <w:color w:val="154B60"/>
          <w:sz w:val="24"/>
          <w:szCs w:val="24"/>
          <w:u w:val="single"/>
        </w:rPr>
        <w:t>(Nombre del profesor)</w:t>
      </w:r>
    </w:p>
    <w:p w14:paraId="50A25608" w14:textId="77777777" w:rsidR="00E25692" w:rsidRDefault="00E25692" w:rsidP="00E25692">
      <w:pPr>
        <w:ind w:left="284" w:right="283"/>
        <w:jc w:val="center"/>
        <w:rPr>
          <w:rFonts w:ascii="Arial" w:hAnsi="Arial"/>
          <w:b/>
          <w:color w:val="FF0000"/>
          <w:sz w:val="18"/>
          <w:u w:val="single"/>
        </w:rPr>
      </w:pPr>
    </w:p>
    <w:p w14:paraId="562DA802" w14:textId="77777777" w:rsidR="00E25692" w:rsidRPr="00E25692" w:rsidRDefault="00E25692" w:rsidP="00E25692">
      <w:pPr>
        <w:ind w:left="284" w:right="283"/>
        <w:jc w:val="center"/>
        <w:rPr>
          <w:rFonts w:ascii="Arial" w:hAnsi="Arial"/>
          <w:sz w:val="18"/>
          <w:u w:val="single"/>
        </w:rPr>
      </w:pPr>
    </w:p>
    <w:p w14:paraId="594F021A" w14:textId="2438392E" w:rsidR="00E25692" w:rsidRPr="00A71D14" w:rsidRDefault="00E25692" w:rsidP="00355BC5">
      <w:pPr>
        <w:ind w:left="284" w:right="283"/>
        <w:jc w:val="right"/>
        <w:rPr>
          <w:rFonts w:ascii="Arial" w:hAnsi="Arial"/>
          <w:color w:val="154B60"/>
          <w:sz w:val="18"/>
          <w:szCs w:val="18"/>
          <w:lang w:val="es-ES"/>
        </w:rPr>
      </w:pPr>
      <w:r w:rsidRPr="1FA75DC9">
        <w:rPr>
          <w:rFonts w:ascii="Arial" w:hAnsi="Arial"/>
          <w:sz w:val="18"/>
          <w:szCs w:val="18"/>
          <w:lang w:val="es-ES"/>
        </w:rPr>
        <w:t>Ciudad de México</w:t>
      </w:r>
      <w:r w:rsidRPr="00A71D14">
        <w:rPr>
          <w:rFonts w:ascii="Arial" w:hAnsi="Arial"/>
          <w:color w:val="154B60"/>
          <w:sz w:val="18"/>
          <w:szCs w:val="18"/>
          <w:lang w:val="es-ES"/>
        </w:rPr>
        <w:t xml:space="preserve">.                                                                                       </w:t>
      </w:r>
      <w:r w:rsidR="00355BC5" w:rsidRPr="00A71D14">
        <w:rPr>
          <w:rFonts w:ascii="Arial" w:hAnsi="Arial"/>
          <w:color w:val="154B60"/>
          <w:sz w:val="18"/>
          <w:szCs w:val="18"/>
          <w:lang w:val="es-ES"/>
        </w:rPr>
        <w:t>Colocar</w:t>
      </w:r>
      <w:r w:rsidRPr="00A71D14">
        <w:rPr>
          <w:rFonts w:ascii="Arial" w:hAnsi="Arial"/>
          <w:color w:val="154B60"/>
          <w:sz w:val="18"/>
          <w:szCs w:val="18"/>
          <w:lang w:val="es-ES"/>
        </w:rPr>
        <w:t xml:space="preserve"> </w:t>
      </w:r>
      <w:r w:rsidR="00355BC5" w:rsidRPr="00A71D14">
        <w:rPr>
          <w:rFonts w:ascii="Arial" w:hAnsi="Arial"/>
          <w:color w:val="154B60"/>
          <w:sz w:val="18"/>
          <w:szCs w:val="18"/>
          <w:lang w:val="es-ES"/>
        </w:rPr>
        <w:t>f</w:t>
      </w:r>
      <w:r w:rsidRPr="00A71D14">
        <w:rPr>
          <w:rFonts w:ascii="Arial" w:hAnsi="Arial"/>
          <w:color w:val="154B60"/>
          <w:sz w:val="18"/>
          <w:szCs w:val="18"/>
          <w:lang w:val="es-ES"/>
        </w:rPr>
        <w:t>echa de entrega</w:t>
      </w:r>
    </w:p>
    <w:p w14:paraId="471082BA" w14:textId="77777777" w:rsidR="00E25692" w:rsidRDefault="00E25692" w:rsidP="00E25692">
      <w:pPr>
        <w:jc w:val="both"/>
        <w:rPr>
          <w:rFonts w:ascii="Arial" w:hAnsi="Arial" w:cs="Arial"/>
        </w:rPr>
      </w:pPr>
    </w:p>
    <w:p w14:paraId="6472F090" w14:textId="7C8C4E36" w:rsidR="00E25692" w:rsidRPr="00A71D14" w:rsidRDefault="00E25692" w:rsidP="00C75D8D">
      <w:pPr>
        <w:spacing w:line="240" w:lineRule="auto"/>
        <w:jc w:val="both"/>
        <w:rPr>
          <w:rFonts w:ascii="Noto Sans" w:hAnsi="Noto Sans" w:cs="Noto Sans"/>
          <w:color w:val="154B60"/>
          <w:sz w:val="24"/>
          <w:szCs w:val="24"/>
          <w:lang w:val="es-ES"/>
        </w:rPr>
      </w:pP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>Índice</w:t>
      </w:r>
      <w:r w:rsidRPr="000D4FE3">
        <w:rPr>
          <w:rFonts w:ascii="Noto Sans" w:hAnsi="Noto Sans" w:cs="Noto Sans"/>
          <w:sz w:val="24"/>
          <w:szCs w:val="24"/>
        </w:rPr>
        <w:t xml:space="preserve"> </w:t>
      </w:r>
      <w:r w:rsidR="00C75D8D" w:rsidRPr="00A71D14">
        <w:rPr>
          <w:rFonts w:ascii="Noto Sans" w:hAnsi="Noto Sans" w:cs="Noto Sans"/>
          <w:color w:val="154B60"/>
          <w:sz w:val="24"/>
          <w:szCs w:val="24"/>
        </w:rPr>
        <w:t>(Debes elaborar una tabla dinámica para que se actualice conforme vas desarrollando tu proyecto)</w:t>
      </w:r>
    </w:p>
    <w:p w14:paraId="4D03E232" w14:textId="77777777" w:rsidR="00E25692" w:rsidRPr="000D4FE3" w:rsidRDefault="00E25692" w:rsidP="00C75D8D">
      <w:pPr>
        <w:spacing w:line="240" w:lineRule="auto"/>
        <w:jc w:val="both"/>
        <w:rPr>
          <w:rFonts w:ascii="Noto Sans" w:hAnsi="Noto Sans" w:cs="Noto Sans"/>
          <w:b/>
          <w:sz w:val="24"/>
          <w:szCs w:val="24"/>
        </w:rPr>
      </w:pPr>
    </w:p>
    <w:p w14:paraId="29096DCF" w14:textId="4CEAEDC1" w:rsidR="00E25692" w:rsidRPr="00A71D14" w:rsidRDefault="00E25692" w:rsidP="00C75D8D">
      <w:pPr>
        <w:spacing w:line="240" w:lineRule="auto"/>
        <w:jc w:val="both"/>
        <w:rPr>
          <w:rFonts w:ascii="Noto Sans" w:hAnsi="Noto Sans" w:cs="Noto Sans"/>
          <w:b/>
          <w:bCs/>
          <w:color w:val="154B60"/>
          <w:sz w:val="24"/>
          <w:szCs w:val="24"/>
        </w:rPr>
      </w:pP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>Apartado I “</w:t>
      </w:r>
      <w:r w:rsidR="00EC081B" w:rsidRPr="00A71D14">
        <w:rPr>
          <w:rFonts w:ascii="Noto Sans" w:hAnsi="Noto Sans" w:cs="Noto Sans"/>
          <w:b/>
          <w:bCs/>
          <w:color w:val="154B60"/>
          <w:sz w:val="24"/>
          <w:szCs w:val="24"/>
        </w:rPr>
        <w:t>Especificación del proyecto</w:t>
      </w: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 xml:space="preserve">” </w:t>
      </w:r>
    </w:p>
    <w:p w14:paraId="4E374C54" w14:textId="7D55AB87" w:rsidR="00EC081B" w:rsidRPr="00A71D14" w:rsidRDefault="00EC081B" w:rsidP="00EC081B">
      <w:pPr>
        <w:pStyle w:val="Prrafodelista"/>
        <w:numPr>
          <w:ilvl w:val="1"/>
          <w:numId w:val="66"/>
        </w:numPr>
        <w:spacing w:line="240" w:lineRule="auto"/>
        <w:ind w:left="1134" w:hanging="501"/>
        <w:rPr>
          <w:rFonts w:ascii="Noto Sans" w:hAnsi="Noto Sans" w:cs="Noto Sans"/>
          <w:color w:val="154B60"/>
          <w:sz w:val="24"/>
          <w:szCs w:val="24"/>
        </w:rPr>
      </w:pPr>
      <w:r w:rsidRPr="00A71D14">
        <w:rPr>
          <w:rFonts w:ascii="Noto Sans" w:hAnsi="Noto Sans" w:cs="Noto Sans"/>
          <w:color w:val="154B60"/>
          <w:sz w:val="24"/>
          <w:szCs w:val="24"/>
        </w:rPr>
        <w:t>Indica el giro y actividad del negocio </w:t>
      </w:r>
    </w:p>
    <w:p w14:paraId="3A780EE7" w14:textId="3E418CFD" w:rsidR="00EC081B" w:rsidRPr="00A71D14" w:rsidRDefault="00EC081B" w:rsidP="00EC081B">
      <w:pPr>
        <w:pStyle w:val="Prrafodelista"/>
        <w:numPr>
          <w:ilvl w:val="1"/>
          <w:numId w:val="66"/>
        </w:numPr>
        <w:ind w:left="1134" w:hanging="501"/>
        <w:rPr>
          <w:rFonts w:ascii="Noto Sans" w:hAnsi="Noto Sans" w:cs="Noto Sans"/>
          <w:color w:val="154B60"/>
          <w:sz w:val="24"/>
          <w:szCs w:val="24"/>
        </w:rPr>
      </w:pPr>
      <w:r w:rsidRPr="00A71D14">
        <w:rPr>
          <w:rFonts w:ascii="Noto Sans" w:hAnsi="Noto Sans" w:cs="Noto Sans"/>
          <w:color w:val="154B60"/>
          <w:sz w:val="24"/>
          <w:szCs w:val="24"/>
        </w:rPr>
        <w:t>Elabora la estructura/arquitectura del negocio </w:t>
      </w:r>
    </w:p>
    <w:p w14:paraId="2AE08C56" w14:textId="7D0FB227" w:rsidR="00EC081B" w:rsidRPr="00A71D14" w:rsidRDefault="00EC081B" w:rsidP="00EC081B">
      <w:pPr>
        <w:pStyle w:val="Prrafodelista"/>
        <w:numPr>
          <w:ilvl w:val="1"/>
          <w:numId w:val="66"/>
        </w:numPr>
        <w:ind w:left="1134" w:hanging="501"/>
        <w:rPr>
          <w:rFonts w:ascii="Noto Sans" w:hAnsi="Noto Sans" w:cs="Noto Sans"/>
          <w:color w:val="154B60"/>
          <w:sz w:val="24"/>
          <w:szCs w:val="24"/>
        </w:rPr>
      </w:pPr>
      <w:r w:rsidRPr="00A71D14">
        <w:rPr>
          <w:rFonts w:ascii="Noto Sans" w:hAnsi="Noto Sans" w:cs="Noto Sans"/>
          <w:color w:val="154B60"/>
          <w:sz w:val="24"/>
          <w:szCs w:val="24"/>
        </w:rPr>
        <w:t>Da el nombre de los procesos del negocio, así como una descripción clara de cada uno de ellos </w:t>
      </w:r>
    </w:p>
    <w:p w14:paraId="03747F9C" w14:textId="40E5DDFE" w:rsidR="00EC081B" w:rsidRPr="00A71D14" w:rsidRDefault="00EC081B" w:rsidP="00EC081B">
      <w:pPr>
        <w:pStyle w:val="Prrafodelista"/>
        <w:numPr>
          <w:ilvl w:val="1"/>
          <w:numId w:val="66"/>
        </w:numPr>
        <w:ind w:left="1134" w:hanging="501"/>
        <w:rPr>
          <w:rFonts w:ascii="Noto Sans" w:hAnsi="Noto Sans" w:cs="Noto Sans"/>
          <w:color w:val="154B60"/>
          <w:sz w:val="24"/>
          <w:szCs w:val="24"/>
        </w:rPr>
      </w:pPr>
      <w:r w:rsidRPr="00A71D14">
        <w:rPr>
          <w:rFonts w:ascii="Noto Sans" w:hAnsi="Noto Sans" w:cs="Noto Sans"/>
          <w:color w:val="154B60"/>
          <w:sz w:val="24"/>
          <w:szCs w:val="24"/>
        </w:rPr>
        <w:t>Indica cual es las necesidades de desarrollo de sistemas de información que tiene el negocio </w:t>
      </w:r>
    </w:p>
    <w:p w14:paraId="27503846" w14:textId="20771CA9" w:rsidR="00EC081B" w:rsidRPr="00A71D14" w:rsidRDefault="00EC081B" w:rsidP="00EC081B">
      <w:pPr>
        <w:pStyle w:val="Prrafodelista"/>
        <w:numPr>
          <w:ilvl w:val="1"/>
          <w:numId w:val="66"/>
        </w:numPr>
        <w:ind w:left="1134" w:hanging="501"/>
        <w:rPr>
          <w:rFonts w:ascii="Noto Sans" w:hAnsi="Noto Sans" w:cs="Noto Sans"/>
          <w:color w:val="154B60"/>
          <w:sz w:val="24"/>
          <w:szCs w:val="24"/>
        </w:rPr>
      </w:pPr>
      <w:r w:rsidRPr="00A71D14">
        <w:rPr>
          <w:rFonts w:ascii="Noto Sans" w:hAnsi="Noto Sans" w:cs="Noto Sans"/>
          <w:color w:val="154B60"/>
          <w:sz w:val="24"/>
          <w:szCs w:val="24"/>
        </w:rPr>
        <w:t>Da la propuesta del sistema a desarrollar  </w:t>
      </w:r>
    </w:p>
    <w:p w14:paraId="4B8B9C89" w14:textId="0B185779" w:rsidR="00EC081B" w:rsidRPr="00A71D14" w:rsidRDefault="00EC081B" w:rsidP="00EC081B">
      <w:pPr>
        <w:pStyle w:val="Prrafodelista"/>
        <w:numPr>
          <w:ilvl w:val="1"/>
          <w:numId w:val="66"/>
        </w:numPr>
        <w:ind w:left="1134" w:hanging="501"/>
        <w:rPr>
          <w:rFonts w:ascii="Noto Sans" w:hAnsi="Noto Sans" w:cs="Noto Sans"/>
          <w:color w:val="154B60"/>
          <w:sz w:val="24"/>
          <w:szCs w:val="24"/>
        </w:rPr>
      </w:pPr>
      <w:r w:rsidRPr="00A71D14">
        <w:rPr>
          <w:rFonts w:ascii="Noto Sans" w:hAnsi="Noto Sans" w:cs="Noto Sans"/>
          <w:color w:val="154B60"/>
          <w:sz w:val="24"/>
          <w:szCs w:val="24"/>
        </w:rPr>
        <w:t>Escribe la justificación del desarrollo del sistema </w:t>
      </w:r>
    </w:p>
    <w:p w14:paraId="1905774C" w14:textId="46011C12" w:rsidR="00E25692" w:rsidRPr="000D4FE3" w:rsidRDefault="00E25692" w:rsidP="00EC081B">
      <w:pPr>
        <w:pStyle w:val="Prrafodelista"/>
        <w:spacing w:after="0" w:line="240" w:lineRule="auto"/>
        <w:ind w:left="1134"/>
        <w:jc w:val="both"/>
        <w:rPr>
          <w:rFonts w:ascii="Noto Sans" w:hAnsi="Noto Sans" w:cs="Noto Sans"/>
          <w:sz w:val="24"/>
          <w:szCs w:val="24"/>
        </w:rPr>
      </w:pPr>
    </w:p>
    <w:p w14:paraId="01BE5D67" w14:textId="7897E4E9" w:rsidR="00E25692" w:rsidRPr="00A71D14" w:rsidRDefault="00E25692" w:rsidP="00C75D8D">
      <w:pPr>
        <w:spacing w:line="240" w:lineRule="auto"/>
        <w:jc w:val="both"/>
        <w:rPr>
          <w:rFonts w:ascii="Noto Sans" w:hAnsi="Noto Sans" w:cs="Noto Sans"/>
          <w:b/>
          <w:bCs/>
          <w:color w:val="154B60"/>
          <w:sz w:val="24"/>
          <w:szCs w:val="24"/>
        </w:rPr>
      </w:pP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>Apartado II “</w:t>
      </w:r>
      <w:r w:rsidR="00EC081B" w:rsidRPr="00A71D14">
        <w:rPr>
          <w:rFonts w:ascii="Noto Sans" w:hAnsi="Noto Sans" w:cs="Noto Sans"/>
          <w:b/>
          <w:bCs/>
          <w:color w:val="154B60"/>
          <w:sz w:val="24"/>
          <w:szCs w:val="24"/>
        </w:rPr>
        <w:t>Gestión del proyecto</w:t>
      </w:r>
      <w:r w:rsidRPr="00A71D14">
        <w:rPr>
          <w:rFonts w:ascii="Noto Sans" w:hAnsi="Noto Sans" w:cs="Noto Sans"/>
          <w:color w:val="154B60"/>
          <w:sz w:val="24"/>
          <w:szCs w:val="24"/>
        </w:rPr>
        <w:t>”</w:t>
      </w:r>
    </w:p>
    <w:p w14:paraId="0729C2D3" w14:textId="5053C4BC" w:rsidR="003773F9" w:rsidRPr="003773F9" w:rsidRDefault="003773F9" w:rsidP="003773F9">
      <w:pPr>
        <w:pStyle w:val="Prrafodelista"/>
        <w:ind w:left="1134" w:hanging="414"/>
        <w:jc w:val="both"/>
        <w:rPr>
          <w:rFonts w:ascii="Noto Sans" w:hAnsi="Noto Sans" w:cs="Noto Sans"/>
          <w:color w:val="4472C4" w:themeColor="accent5"/>
          <w:sz w:val="24"/>
          <w:szCs w:val="24"/>
        </w:rPr>
      </w:pPr>
      <w:r w:rsidRPr="003773F9">
        <w:rPr>
          <w:rFonts w:ascii="Noto Sans" w:hAnsi="Noto Sans" w:cs="Noto Sans"/>
          <w:sz w:val="24"/>
          <w:szCs w:val="24"/>
        </w:rPr>
        <w:t xml:space="preserve">2.1 </w:t>
      </w:r>
      <w:r w:rsidRPr="00A71D14">
        <w:rPr>
          <w:rFonts w:ascii="Noto Sans" w:hAnsi="Noto Sans" w:cs="Noto Sans"/>
          <w:color w:val="154B60"/>
          <w:sz w:val="24"/>
          <w:szCs w:val="24"/>
        </w:rPr>
        <w:t>Utiliza una herramienta automatizada de gestión de desarrollo de sistemas y realiza la programación del desarrollo con base en la metodología de desarrollo que selecciones, así como el calendario académico, considerando revisiones y entregas parciales durante el semestre. Proporciona la liga y acceso a la herramienta de gestión a tu profesor  </w:t>
      </w:r>
    </w:p>
    <w:p w14:paraId="6823DC63" w14:textId="77777777" w:rsidR="003773F9" w:rsidRPr="003773F9" w:rsidRDefault="003773F9" w:rsidP="003773F9">
      <w:pPr>
        <w:ind w:left="1134" w:hanging="426"/>
        <w:jc w:val="both"/>
        <w:rPr>
          <w:rFonts w:ascii="Noto Sans" w:hAnsi="Noto Sans" w:cs="Noto Sans"/>
          <w:color w:val="4472C4" w:themeColor="accent5"/>
          <w:sz w:val="24"/>
          <w:szCs w:val="24"/>
        </w:rPr>
      </w:pPr>
      <w:r w:rsidRPr="003773F9">
        <w:rPr>
          <w:rFonts w:ascii="Noto Sans" w:hAnsi="Noto Sans" w:cs="Noto Sans"/>
          <w:sz w:val="24"/>
          <w:szCs w:val="24"/>
        </w:rPr>
        <w:t xml:space="preserve">2.2 </w:t>
      </w:r>
      <w:r w:rsidRPr="00A71D14">
        <w:rPr>
          <w:rFonts w:ascii="Noto Sans" w:hAnsi="Noto Sans" w:cs="Noto Sans"/>
          <w:color w:val="154B60"/>
          <w:sz w:val="24"/>
          <w:szCs w:val="24"/>
        </w:rPr>
        <w:t>En la gestión del desarrollo asigna roles y actividades del equipo de desarrollo  </w:t>
      </w:r>
    </w:p>
    <w:p w14:paraId="42CAA399" w14:textId="728195C7" w:rsidR="003773F9" w:rsidRPr="003773F9" w:rsidRDefault="003773F9" w:rsidP="003773F9">
      <w:pPr>
        <w:ind w:left="708"/>
        <w:jc w:val="both"/>
        <w:rPr>
          <w:rFonts w:ascii="Noto Sans" w:hAnsi="Noto Sans" w:cs="Noto Sans"/>
          <w:color w:val="4472C4" w:themeColor="accent5"/>
          <w:sz w:val="24"/>
          <w:szCs w:val="24"/>
        </w:rPr>
      </w:pPr>
      <w:r w:rsidRPr="003773F9">
        <w:rPr>
          <w:rFonts w:ascii="Noto Sans" w:hAnsi="Noto Sans" w:cs="Noto Sans"/>
          <w:sz w:val="24"/>
          <w:szCs w:val="24"/>
        </w:rPr>
        <w:t>2.3</w:t>
      </w:r>
      <w:r w:rsidRPr="003773F9">
        <w:rPr>
          <w:rFonts w:ascii="Noto Sans" w:hAnsi="Noto Sans" w:cs="Noto Sans"/>
          <w:color w:val="4472C4" w:themeColor="accent5"/>
          <w:sz w:val="24"/>
          <w:szCs w:val="24"/>
        </w:rPr>
        <w:t xml:space="preserve"> </w:t>
      </w:r>
      <w:r w:rsidRPr="00A71D14">
        <w:rPr>
          <w:rFonts w:ascii="Noto Sans" w:hAnsi="Noto Sans" w:cs="Noto Sans"/>
          <w:color w:val="154B60"/>
          <w:sz w:val="24"/>
          <w:szCs w:val="24"/>
        </w:rPr>
        <w:t>Indica quien va a dar seguimiento del desarrollo del sistema </w:t>
      </w:r>
    </w:p>
    <w:p w14:paraId="72F2F20E" w14:textId="1009BE5F" w:rsidR="003773F9" w:rsidRPr="003773F9" w:rsidRDefault="003773F9" w:rsidP="003773F9">
      <w:pPr>
        <w:ind w:left="1134" w:hanging="426"/>
        <w:jc w:val="both"/>
        <w:rPr>
          <w:rFonts w:ascii="Noto Sans" w:hAnsi="Noto Sans" w:cs="Noto Sans"/>
          <w:color w:val="4472C4" w:themeColor="accent5"/>
          <w:sz w:val="24"/>
          <w:szCs w:val="24"/>
        </w:rPr>
      </w:pPr>
      <w:r w:rsidRPr="003773F9">
        <w:rPr>
          <w:rFonts w:ascii="Noto Sans" w:hAnsi="Noto Sans" w:cs="Noto Sans"/>
          <w:sz w:val="24"/>
          <w:szCs w:val="24"/>
        </w:rPr>
        <w:t xml:space="preserve">2.4 </w:t>
      </w:r>
      <w:r w:rsidRPr="00A71D14">
        <w:rPr>
          <w:rFonts w:ascii="Noto Sans" w:hAnsi="Noto Sans" w:cs="Noto Sans"/>
          <w:color w:val="154B60"/>
          <w:sz w:val="24"/>
          <w:szCs w:val="24"/>
        </w:rPr>
        <w:t>Indica el tiempo y el entregable parcial o Sprint que entregas al usuario durante todo el desarrollo del proyecto</w:t>
      </w:r>
    </w:p>
    <w:p w14:paraId="5DE539C4" w14:textId="77777777" w:rsidR="000D4FE3" w:rsidRPr="000D4FE3" w:rsidRDefault="000D4FE3" w:rsidP="00E25692">
      <w:pPr>
        <w:rPr>
          <w:rFonts w:ascii="Noto Sans" w:hAnsi="Noto Sans" w:cs="Noto Sans"/>
          <w:sz w:val="24"/>
          <w:szCs w:val="24"/>
        </w:rPr>
      </w:pPr>
    </w:p>
    <w:p w14:paraId="6E047747" w14:textId="6515E33F" w:rsidR="00E25692" w:rsidRPr="00A71D14" w:rsidRDefault="00E25692" w:rsidP="00C75D8D">
      <w:pPr>
        <w:jc w:val="both"/>
        <w:rPr>
          <w:rFonts w:ascii="Noto Sans" w:hAnsi="Noto Sans" w:cs="Noto Sans"/>
          <w:b/>
          <w:color w:val="154B60"/>
          <w:sz w:val="24"/>
          <w:szCs w:val="24"/>
        </w:rPr>
      </w:pP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 xml:space="preserve">Apartado III. </w:t>
      </w:r>
      <w:r w:rsidR="000D4FE3" w:rsidRPr="00A71D14">
        <w:rPr>
          <w:rFonts w:ascii="Noto Sans" w:hAnsi="Noto Sans" w:cs="Noto Sans"/>
          <w:b/>
          <w:bCs/>
          <w:color w:val="154B60"/>
          <w:sz w:val="24"/>
          <w:szCs w:val="24"/>
        </w:rPr>
        <w:t>“</w:t>
      </w:r>
      <w:r w:rsidR="002E4E0E" w:rsidRPr="00A71D14">
        <w:rPr>
          <w:rFonts w:ascii="Noto Sans" w:hAnsi="Noto Sans" w:cs="Noto Sans"/>
          <w:b/>
          <w:bCs/>
          <w:color w:val="154B60"/>
          <w:sz w:val="24"/>
          <w:szCs w:val="24"/>
        </w:rPr>
        <w:t>Modelado de requerimientos del sistema de información</w:t>
      </w:r>
      <w:r w:rsidR="000D4FE3" w:rsidRPr="00A71D14">
        <w:rPr>
          <w:rFonts w:ascii="Noto Sans" w:hAnsi="Noto Sans" w:cs="Noto Sans"/>
          <w:b/>
          <w:color w:val="154B60"/>
          <w:sz w:val="24"/>
          <w:szCs w:val="24"/>
        </w:rPr>
        <w:t>”</w:t>
      </w:r>
      <w:r w:rsidR="00C75D8D" w:rsidRPr="00A71D14">
        <w:rPr>
          <w:rFonts w:ascii="Noto Sans" w:hAnsi="Noto Sans" w:cs="Noto Sans"/>
          <w:b/>
          <w:color w:val="154B60"/>
          <w:sz w:val="24"/>
          <w:szCs w:val="24"/>
        </w:rPr>
        <w:t xml:space="preserve"> </w:t>
      </w:r>
    </w:p>
    <w:p w14:paraId="3CA226D4" w14:textId="35CD2011" w:rsidR="0057199C" w:rsidRPr="008D205E" w:rsidRDefault="00E25692" w:rsidP="0057199C">
      <w:pPr>
        <w:spacing w:after="0"/>
        <w:ind w:left="709"/>
        <w:rPr>
          <w:rFonts w:ascii="Noto Sans" w:hAnsi="Noto Sans" w:cs="Noto Sans"/>
          <w:sz w:val="24"/>
          <w:szCs w:val="24"/>
        </w:rPr>
      </w:pPr>
      <w:r w:rsidRPr="0057199C">
        <w:rPr>
          <w:rFonts w:ascii="Noto Sans" w:hAnsi="Noto Sans" w:cs="Noto Sans"/>
          <w:sz w:val="24"/>
          <w:szCs w:val="24"/>
        </w:rPr>
        <w:t xml:space="preserve">3.1 </w:t>
      </w:r>
      <w:r w:rsidR="0057199C" w:rsidRPr="008D205E">
        <w:rPr>
          <w:rFonts w:ascii="Noto Sans" w:hAnsi="Noto Sans" w:cs="Noto Sans"/>
          <w:sz w:val="24"/>
          <w:szCs w:val="24"/>
        </w:rPr>
        <w:t>Requerimientos del sistema de información  </w:t>
      </w:r>
    </w:p>
    <w:p w14:paraId="33B86D61" w14:textId="77777777" w:rsidR="0057199C" w:rsidRPr="0057199C" w:rsidRDefault="0057199C" w:rsidP="0057199C">
      <w:pPr>
        <w:spacing w:after="0"/>
        <w:ind w:left="709"/>
        <w:rPr>
          <w:rFonts w:ascii="Noto Sans" w:hAnsi="Noto Sans" w:cs="Noto Sans"/>
          <w:sz w:val="24"/>
          <w:szCs w:val="24"/>
        </w:rPr>
      </w:pPr>
      <w:r w:rsidRPr="0057199C">
        <w:rPr>
          <w:rFonts w:ascii="Noto Sans" w:hAnsi="Noto Sans" w:cs="Noto Sans"/>
          <w:sz w:val="24"/>
          <w:szCs w:val="24"/>
        </w:rPr>
        <w:t>3.2 Modelado de requerimientos del sistema de información </w:t>
      </w:r>
    </w:p>
    <w:p w14:paraId="4548FE53" w14:textId="77777777" w:rsidR="0057199C" w:rsidRPr="0057199C" w:rsidRDefault="0057199C" w:rsidP="0057199C">
      <w:pPr>
        <w:spacing w:after="0"/>
        <w:ind w:left="709"/>
        <w:rPr>
          <w:rFonts w:ascii="Noto Sans" w:hAnsi="Noto Sans" w:cs="Noto Sans"/>
          <w:sz w:val="24"/>
          <w:szCs w:val="24"/>
        </w:rPr>
      </w:pPr>
      <w:r w:rsidRPr="0057199C">
        <w:rPr>
          <w:rFonts w:ascii="Noto Sans" w:hAnsi="Noto Sans" w:cs="Noto Sans"/>
          <w:sz w:val="24"/>
          <w:szCs w:val="24"/>
        </w:rPr>
        <w:t>3.3 Presentación de requerimientos del sistema de información </w:t>
      </w:r>
    </w:p>
    <w:p w14:paraId="3E9426DD" w14:textId="1C51990F" w:rsidR="00E25692" w:rsidRPr="00C75D8D" w:rsidRDefault="00E25692" w:rsidP="002E4E0E">
      <w:pPr>
        <w:spacing w:after="0"/>
        <w:ind w:left="709"/>
        <w:rPr>
          <w:rFonts w:ascii="Noto Sans" w:hAnsi="Noto Sans" w:cs="Noto Sans"/>
          <w:sz w:val="24"/>
          <w:szCs w:val="24"/>
        </w:rPr>
      </w:pPr>
      <w:r w:rsidRPr="00C75D8D">
        <w:rPr>
          <w:rFonts w:ascii="Noto Sans" w:hAnsi="Noto Sans" w:cs="Noto Sans"/>
          <w:sz w:val="24"/>
          <w:szCs w:val="24"/>
        </w:rPr>
        <w:t xml:space="preserve"> </w:t>
      </w:r>
    </w:p>
    <w:p w14:paraId="1FB00C3A" w14:textId="77777777" w:rsidR="00C75D8D" w:rsidRDefault="00C75D8D" w:rsidP="00C75D8D">
      <w:pPr>
        <w:jc w:val="both"/>
        <w:rPr>
          <w:rFonts w:ascii="Noto Sans" w:hAnsi="Noto Sans" w:cs="Noto Sans"/>
          <w:b/>
          <w:bCs/>
          <w:color w:val="64430D"/>
          <w:sz w:val="24"/>
          <w:szCs w:val="24"/>
        </w:rPr>
      </w:pPr>
    </w:p>
    <w:p w14:paraId="2B5BDB22" w14:textId="497770E7" w:rsidR="00A965BB" w:rsidRPr="00A71D14" w:rsidRDefault="0057199C" w:rsidP="00A965BB">
      <w:pPr>
        <w:jc w:val="both"/>
        <w:rPr>
          <w:rFonts w:ascii="Noto Sans" w:hAnsi="Noto Sans" w:cs="Noto Sans"/>
          <w:b/>
          <w:bCs/>
          <w:color w:val="154B60"/>
          <w:sz w:val="24"/>
          <w:szCs w:val="24"/>
        </w:rPr>
      </w:pP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 xml:space="preserve">Apartado IV. </w:t>
      </w:r>
      <w:r w:rsidR="00A965BB" w:rsidRPr="00A71D14">
        <w:rPr>
          <w:rFonts w:ascii="Noto Sans" w:hAnsi="Noto Sans" w:cs="Noto Sans"/>
          <w:b/>
          <w:bCs/>
          <w:color w:val="154B60"/>
          <w:sz w:val="24"/>
          <w:szCs w:val="24"/>
        </w:rPr>
        <w:t>Desarrollo del sistema de información</w:t>
      </w:r>
    </w:p>
    <w:p w14:paraId="516CA47B" w14:textId="29BBBFC6" w:rsidR="00A965BB" w:rsidRPr="008D205E" w:rsidRDefault="00A965BB" w:rsidP="00A965BB">
      <w:pPr>
        <w:spacing w:after="0"/>
        <w:ind w:left="709"/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/>
          <w:sz w:val="24"/>
          <w:szCs w:val="24"/>
        </w:rPr>
        <w:t>4</w:t>
      </w:r>
      <w:r w:rsidRPr="0057199C">
        <w:rPr>
          <w:rFonts w:ascii="Noto Sans" w:hAnsi="Noto Sans" w:cs="Noto Sans"/>
          <w:sz w:val="24"/>
          <w:szCs w:val="24"/>
        </w:rPr>
        <w:t xml:space="preserve">.1 </w:t>
      </w:r>
      <w:r w:rsidRPr="008D205E">
        <w:rPr>
          <w:rFonts w:ascii="Noto Sans" w:hAnsi="Noto Sans" w:cs="Noto Sans"/>
          <w:sz w:val="24"/>
          <w:szCs w:val="24"/>
        </w:rPr>
        <w:t>Requerimientos del sistema de información  </w:t>
      </w:r>
    </w:p>
    <w:p w14:paraId="4FEEEEA8" w14:textId="7F96E091" w:rsidR="00A965BB" w:rsidRPr="0057199C" w:rsidRDefault="00A965BB" w:rsidP="008D205E">
      <w:pPr>
        <w:spacing w:after="0"/>
        <w:ind w:left="1416"/>
        <w:jc w:val="both"/>
        <w:rPr>
          <w:rFonts w:ascii="Noto Sans" w:hAnsi="Noto Sans" w:cs="Noto Sans"/>
          <w:sz w:val="24"/>
          <w:szCs w:val="24"/>
        </w:rPr>
      </w:pPr>
      <w:r w:rsidRPr="008D205E">
        <w:rPr>
          <w:rFonts w:ascii="Noto Sans" w:hAnsi="Noto Sans" w:cs="Noto Sans"/>
          <w:sz w:val="24"/>
          <w:szCs w:val="24"/>
        </w:rPr>
        <w:t>4</w:t>
      </w:r>
      <w:r w:rsidRPr="0057199C">
        <w:rPr>
          <w:rFonts w:ascii="Noto Sans" w:hAnsi="Noto Sans" w:cs="Noto Sans"/>
          <w:sz w:val="24"/>
          <w:szCs w:val="24"/>
        </w:rPr>
        <w:t>.</w:t>
      </w:r>
      <w:r w:rsidRPr="008D205E">
        <w:rPr>
          <w:rFonts w:ascii="Noto Sans" w:hAnsi="Noto Sans" w:cs="Noto Sans"/>
          <w:sz w:val="24"/>
          <w:szCs w:val="24"/>
        </w:rPr>
        <w:t>1.1</w:t>
      </w:r>
      <w:r w:rsidRPr="0057199C">
        <w:rPr>
          <w:rFonts w:ascii="Noto Sans" w:hAnsi="Noto Sans" w:cs="Noto Sans"/>
          <w:sz w:val="24"/>
          <w:szCs w:val="24"/>
        </w:rPr>
        <w:t xml:space="preserve"> </w:t>
      </w:r>
      <w:r w:rsidR="008D205E" w:rsidRPr="008D205E">
        <w:rPr>
          <w:rFonts w:ascii="Noto Sans" w:hAnsi="Noto Sans" w:cs="Noto Sans"/>
          <w:sz w:val="24"/>
          <w:szCs w:val="24"/>
        </w:rPr>
        <w:t>Plan de pruebas del Front-end y el Back</w:t>
      </w:r>
      <w:r w:rsidR="008D205E">
        <w:rPr>
          <w:rFonts w:ascii="Noto Sans" w:hAnsi="Noto Sans" w:cs="Noto Sans"/>
          <w:sz w:val="24"/>
          <w:szCs w:val="24"/>
        </w:rPr>
        <w:t>-</w:t>
      </w:r>
      <w:r w:rsidR="008D205E" w:rsidRPr="008D205E">
        <w:rPr>
          <w:rFonts w:ascii="Noto Sans" w:hAnsi="Noto Sans" w:cs="Noto Sans"/>
          <w:sz w:val="24"/>
          <w:szCs w:val="24"/>
        </w:rPr>
        <w:t>end del proyecto</w:t>
      </w:r>
      <w:r w:rsidRPr="0057199C">
        <w:rPr>
          <w:rFonts w:ascii="Noto Sans" w:hAnsi="Noto Sans" w:cs="Noto Sans"/>
          <w:sz w:val="24"/>
          <w:szCs w:val="24"/>
        </w:rPr>
        <w:t> </w:t>
      </w:r>
    </w:p>
    <w:p w14:paraId="6218DD07" w14:textId="767F1DCA" w:rsidR="008D205E" w:rsidRPr="008D205E" w:rsidRDefault="00A965BB" w:rsidP="008D205E">
      <w:pPr>
        <w:spacing w:after="0"/>
        <w:ind w:left="1416"/>
        <w:jc w:val="both"/>
        <w:rPr>
          <w:rFonts w:ascii="Noto Sans" w:hAnsi="Noto Sans" w:cs="Noto Sans"/>
          <w:sz w:val="24"/>
          <w:szCs w:val="24"/>
        </w:rPr>
      </w:pPr>
      <w:r w:rsidRPr="008D205E">
        <w:rPr>
          <w:rFonts w:ascii="Noto Sans" w:hAnsi="Noto Sans" w:cs="Noto Sans"/>
          <w:sz w:val="24"/>
          <w:szCs w:val="24"/>
        </w:rPr>
        <w:t>4.</w:t>
      </w:r>
      <w:r w:rsidR="008D205E" w:rsidRPr="008D205E">
        <w:rPr>
          <w:rFonts w:ascii="Noto Sans" w:hAnsi="Noto Sans" w:cs="Noto Sans"/>
          <w:sz w:val="24"/>
          <w:szCs w:val="24"/>
        </w:rPr>
        <w:t>1.2 Realización y documentación de las pruebas</w:t>
      </w:r>
    </w:p>
    <w:p w14:paraId="08BCC56C" w14:textId="606A40D0" w:rsidR="008D205E" w:rsidRPr="008D205E" w:rsidRDefault="008D205E" w:rsidP="008D205E">
      <w:pPr>
        <w:spacing w:after="0"/>
        <w:ind w:left="1416"/>
        <w:jc w:val="both"/>
        <w:rPr>
          <w:rFonts w:ascii="Noto Sans" w:hAnsi="Noto Sans" w:cs="Noto Sans"/>
          <w:sz w:val="24"/>
          <w:szCs w:val="24"/>
        </w:rPr>
      </w:pPr>
      <w:r w:rsidRPr="008D205E">
        <w:rPr>
          <w:rFonts w:ascii="Noto Sans" w:hAnsi="Noto Sans" w:cs="Noto Sans"/>
          <w:sz w:val="24"/>
          <w:szCs w:val="24"/>
        </w:rPr>
        <w:t>4.1.3 Presentación del Front-end y el Back-end</w:t>
      </w:r>
    </w:p>
    <w:p w14:paraId="408BCD4B" w14:textId="6182220A" w:rsidR="00A965BB" w:rsidRPr="008D205E" w:rsidRDefault="008D205E" w:rsidP="008D205E">
      <w:pPr>
        <w:spacing w:after="0"/>
        <w:ind w:left="1416"/>
        <w:jc w:val="both"/>
        <w:rPr>
          <w:rFonts w:ascii="Noto Sans" w:hAnsi="Noto Sans" w:cs="Noto Sans"/>
          <w:b/>
          <w:bCs/>
          <w:sz w:val="24"/>
          <w:szCs w:val="24"/>
        </w:rPr>
      </w:pPr>
      <w:r w:rsidRPr="008D205E">
        <w:rPr>
          <w:rFonts w:ascii="Noto Sans" w:hAnsi="Noto Sans" w:cs="Noto Sans"/>
          <w:sz w:val="24"/>
          <w:szCs w:val="24"/>
        </w:rPr>
        <w:t xml:space="preserve">4.1.4 </w:t>
      </w:r>
      <w:r w:rsidR="00A965BB" w:rsidRPr="0057199C">
        <w:rPr>
          <w:rFonts w:ascii="Noto Sans" w:hAnsi="Noto Sans" w:cs="Noto Sans"/>
          <w:sz w:val="24"/>
          <w:szCs w:val="24"/>
        </w:rPr>
        <w:t xml:space="preserve"> </w:t>
      </w:r>
      <w:r w:rsidRPr="008D205E">
        <w:rPr>
          <w:rFonts w:ascii="Noto Sans" w:hAnsi="Noto Sans" w:cs="Noto Sans"/>
          <w:sz w:val="24"/>
          <w:szCs w:val="24"/>
        </w:rPr>
        <w:t>Pruebas</w:t>
      </w:r>
    </w:p>
    <w:p w14:paraId="5B29D2D2" w14:textId="77777777" w:rsidR="00E841B8" w:rsidRDefault="00E841B8" w:rsidP="00C75D8D">
      <w:pPr>
        <w:jc w:val="both"/>
        <w:rPr>
          <w:rFonts w:ascii="Noto Sans" w:hAnsi="Noto Sans" w:cs="Noto Sans"/>
          <w:color w:val="4472C4" w:themeColor="accent5"/>
          <w:sz w:val="24"/>
          <w:szCs w:val="24"/>
        </w:rPr>
      </w:pPr>
    </w:p>
    <w:p w14:paraId="2F491806" w14:textId="642A0584" w:rsidR="00E25692" w:rsidRPr="00A71D14" w:rsidRDefault="00E841B8" w:rsidP="00C75D8D">
      <w:pPr>
        <w:jc w:val="both"/>
        <w:rPr>
          <w:rFonts w:ascii="Noto Sans" w:hAnsi="Noto Sans" w:cs="Noto Sans"/>
          <w:b/>
          <w:bCs/>
          <w:color w:val="154B60"/>
          <w:sz w:val="24"/>
          <w:szCs w:val="24"/>
        </w:rPr>
      </w:pP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>Apartado V. Puesta en producción del sistema de información</w:t>
      </w:r>
      <w:r w:rsidR="00E25692" w:rsidRPr="00A71D14">
        <w:rPr>
          <w:rFonts w:ascii="Noto Sans" w:hAnsi="Noto Sans" w:cs="Noto Sans"/>
          <w:b/>
          <w:bCs/>
          <w:color w:val="154B60"/>
          <w:sz w:val="24"/>
          <w:szCs w:val="24"/>
        </w:rPr>
        <w:t xml:space="preserve"> </w:t>
      </w:r>
    </w:p>
    <w:p w14:paraId="20DCD728" w14:textId="77777777" w:rsidR="00311814" w:rsidRPr="00311814" w:rsidRDefault="00311814" w:rsidP="00311814">
      <w:pPr>
        <w:spacing w:after="0"/>
        <w:ind w:left="708"/>
        <w:jc w:val="both"/>
        <w:rPr>
          <w:rFonts w:ascii="Noto Sans" w:hAnsi="Noto Sans" w:cs="Noto Sans"/>
          <w:sz w:val="24"/>
          <w:szCs w:val="24"/>
        </w:rPr>
      </w:pPr>
      <w:r w:rsidRPr="00311814">
        <w:rPr>
          <w:rFonts w:ascii="Noto Sans" w:hAnsi="Noto Sans" w:cs="Noto Sans"/>
          <w:sz w:val="24"/>
          <w:szCs w:val="24"/>
        </w:rPr>
        <w:t>5.1 Integración   </w:t>
      </w:r>
    </w:p>
    <w:p w14:paraId="5336CFDA" w14:textId="77777777" w:rsidR="00311814" w:rsidRPr="00311814" w:rsidRDefault="00311814" w:rsidP="00311814">
      <w:pPr>
        <w:spacing w:after="0"/>
        <w:ind w:left="708"/>
        <w:jc w:val="both"/>
        <w:rPr>
          <w:rFonts w:ascii="Noto Sans" w:hAnsi="Noto Sans" w:cs="Noto Sans"/>
          <w:sz w:val="24"/>
          <w:szCs w:val="24"/>
        </w:rPr>
      </w:pPr>
      <w:r w:rsidRPr="00311814">
        <w:rPr>
          <w:rFonts w:ascii="Noto Sans" w:hAnsi="Noto Sans" w:cs="Noto Sans"/>
          <w:sz w:val="24"/>
          <w:szCs w:val="24"/>
        </w:rPr>
        <w:t>5.2 Puesta en producción </w:t>
      </w:r>
    </w:p>
    <w:p w14:paraId="78D0D27B" w14:textId="77777777" w:rsidR="00311814" w:rsidRPr="00311814" w:rsidRDefault="00311814" w:rsidP="00311814">
      <w:pPr>
        <w:spacing w:after="0"/>
        <w:ind w:left="708"/>
        <w:jc w:val="both"/>
        <w:rPr>
          <w:rFonts w:ascii="Noto Sans" w:hAnsi="Noto Sans" w:cs="Noto Sans"/>
          <w:sz w:val="24"/>
          <w:szCs w:val="24"/>
        </w:rPr>
      </w:pPr>
      <w:r w:rsidRPr="00311814">
        <w:rPr>
          <w:rFonts w:ascii="Noto Sans" w:hAnsi="Noto Sans" w:cs="Noto Sans"/>
          <w:sz w:val="24"/>
          <w:szCs w:val="24"/>
        </w:rPr>
        <w:t>5.3 Validación del usuario </w:t>
      </w:r>
    </w:p>
    <w:p w14:paraId="7E27B549" w14:textId="77777777" w:rsidR="00311814" w:rsidRPr="00311814" w:rsidRDefault="00311814" w:rsidP="00311814">
      <w:pPr>
        <w:spacing w:after="0"/>
        <w:ind w:left="708"/>
        <w:jc w:val="both"/>
        <w:rPr>
          <w:rFonts w:ascii="Noto Sans" w:hAnsi="Noto Sans" w:cs="Noto Sans"/>
          <w:sz w:val="24"/>
          <w:szCs w:val="24"/>
        </w:rPr>
      </w:pPr>
      <w:r w:rsidRPr="00311814">
        <w:rPr>
          <w:rFonts w:ascii="Noto Sans" w:hAnsi="Noto Sans" w:cs="Noto Sans"/>
          <w:sz w:val="24"/>
          <w:szCs w:val="24"/>
        </w:rPr>
        <w:t>5.4 Presentación ejecutiva </w:t>
      </w:r>
    </w:p>
    <w:p w14:paraId="5462B46B" w14:textId="77777777" w:rsidR="00311814" w:rsidRPr="00311814" w:rsidRDefault="00311814" w:rsidP="00311814">
      <w:pPr>
        <w:spacing w:after="0"/>
        <w:ind w:left="708"/>
        <w:jc w:val="both"/>
        <w:rPr>
          <w:rFonts w:ascii="Noto Sans" w:hAnsi="Noto Sans" w:cs="Noto Sans"/>
          <w:sz w:val="24"/>
          <w:szCs w:val="24"/>
        </w:rPr>
      </w:pPr>
      <w:r w:rsidRPr="00311814">
        <w:rPr>
          <w:rFonts w:ascii="Noto Sans" w:hAnsi="Noto Sans" w:cs="Noto Sans"/>
          <w:sz w:val="24"/>
          <w:szCs w:val="24"/>
        </w:rPr>
        <w:t>5.5 Entrega del sistema y documentación </w:t>
      </w:r>
    </w:p>
    <w:p w14:paraId="6C4FBB10" w14:textId="6303AA7C" w:rsidR="00E25692" w:rsidRDefault="00E25692" w:rsidP="00C75D8D">
      <w:pPr>
        <w:jc w:val="both"/>
        <w:rPr>
          <w:rFonts w:ascii="Noto Sans" w:hAnsi="Noto Sans" w:cs="Noto Sans"/>
          <w:b/>
          <w:bCs/>
          <w:color w:val="64430D"/>
          <w:sz w:val="24"/>
          <w:szCs w:val="24"/>
        </w:rPr>
      </w:pPr>
    </w:p>
    <w:p w14:paraId="56062313" w14:textId="77777777" w:rsidR="00CD3383" w:rsidRPr="00A71D14" w:rsidRDefault="00CD3383" w:rsidP="00CD3383">
      <w:pPr>
        <w:jc w:val="both"/>
        <w:rPr>
          <w:rFonts w:ascii="Noto Sans" w:hAnsi="Noto Sans" w:cs="Noto Sans"/>
          <w:color w:val="154B60"/>
          <w:sz w:val="24"/>
          <w:szCs w:val="24"/>
        </w:rPr>
      </w:pP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 xml:space="preserve">Conclusiones </w:t>
      </w:r>
      <w:r w:rsidRPr="00A71D14">
        <w:rPr>
          <w:rFonts w:ascii="Noto Sans" w:hAnsi="Noto Sans" w:cs="Noto Sans"/>
          <w:color w:val="154B60"/>
          <w:sz w:val="24"/>
          <w:szCs w:val="24"/>
        </w:rPr>
        <w:t>(Ya concluido el proyecto debes escribir las conclusiones las cuales presentan de manera explícita el resultado del desarrollo del proyecto así mismo la importancia, la relevancia y el impacto que genero dicho proyecto).</w:t>
      </w:r>
    </w:p>
    <w:p w14:paraId="3CBA4BDC" w14:textId="77777777" w:rsidR="00CD3383" w:rsidRPr="00A71D14" w:rsidRDefault="00CD3383" w:rsidP="00CD3383">
      <w:pPr>
        <w:jc w:val="both"/>
        <w:rPr>
          <w:rFonts w:ascii="Noto Sans" w:hAnsi="Noto Sans" w:cs="Noto Sans"/>
          <w:color w:val="154B60"/>
          <w:sz w:val="24"/>
          <w:szCs w:val="24"/>
        </w:rPr>
      </w:pPr>
    </w:p>
    <w:p w14:paraId="447C7A86" w14:textId="3456AAD9" w:rsidR="00CD3383" w:rsidRPr="00A71D14" w:rsidRDefault="00CD3383" w:rsidP="00CD3383">
      <w:pPr>
        <w:jc w:val="both"/>
        <w:rPr>
          <w:rFonts w:ascii="Noto Sans" w:hAnsi="Noto Sans" w:cs="Noto Sans"/>
          <w:color w:val="154B60"/>
          <w:sz w:val="24"/>
          <w:szCs w:val="24"/>
        </w:rPr>
      </w:pP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 xml:space="preserve">Trabajo Futuro </w:t>
      </w:r>
      <w:r w:rsidRPr="00A71D14">
        <w:rPr>
          <w:rFonts w:ascii="Noto Sans" w:hAnsi="Noto Sans" w:cs="Noto Sans"/>
          <w:color w:val="154B60"/>
          <w:sz w:val="24"/>
          <w:szCs w:val="24"/>
        </w:rPr>
        <w:t>(Si el proyecto es escalable en función del desarrollo y hay trabajo o actividades futuras por desarrollar para robustecer el proyecto aquí es donde debes indicarlo).</w:t>
      </w:r>
    </w:p>
    <w:p w14:paraId="75814E9C" w14:textId="77777777" w:rsidR="00CD3383" w:rsidRPr="00A71D14" w:rsidRDefault="00CD3383" w:rsidP="00CD3383">
      <w:pPr>
        <w:jc w:val="both"/>
        <w:rPr>
          <w:rFonts w:ascii="Noto Sans" w:hAnsi="Noto Sans" w:cs="Noto Sans"/>
          <w:color w:val="154B60"/>
          <w:sz w:val="24"/>
          <w:szCs w:val="24"/>
        </w:rPr>
      </w:pPr>
    </w:p>
    <w:p w14:paraId="767552B9" w14:textId="2616C5BA" w:rsidR="00CD3383" w:rsidRPr="00A71D14" w:rsidRDefault="00CD3383" w:rsidP="00CD3383">
      <w:pPr>
        <w:jc w:val="both"/>
        <w:rPr>
          <w:rFonts w:ascii="Noto Sans" w:hAnsi="Noto Sans" w:cs="Noto Sans"/>
          <w:color w:val="154B60"/>
          <w:sz w:val="24"/>
          <w:szCs w:val="24"/>
          <w:lang w:val="es-ES"/>
        </w:rPr>
      </w:pP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>Bibliografía en formato APA en la versión 7</w:t>
      </w:r>
      <w:r w:rsidRPr="00A71D14">
        <w:rPr>
          <w:rFonts w:ascii="Noto Sans" w:hAnsi="Noto Sans" w:cs="Noto Sans"/>
          <w:b/>
          <w:bCs/>
          <w:color w:val="154B60"/>
          <w:sz w:val="24"/>
          <w:szCs w:val="24"/>
          <w:lang w:val="es-ES"/>
        </w:rPr>
        <w:t xml:space="preserve"> </w:t>
      </w:r>
      <w:r w:rsidRPr="00A71D14">
        <w:rPr>
          <w:rFonts w:ascii="Noto Sans" w:hAnsi="Noto Sans" w:cs="Noto Sans"/>
          <w:color w:val="154B60"/>
          <w:sz w:val="24"/>
          <w:szCs w:val="24"/>
          <w:lang w:val="es-ES"/>
        </w:rPr>
        <w:t>(Enlista en orden alfabético las referencias consultadas).</w:t>
      </w:r>
    </w:p>
    <w:p w14:paraId="495CBA23" w14:textId="77777777" w:rsidR="00CD3383" w:rsidRPr="000D4FE3" w:rsidRDefault="00CD3383" w:rsidP="00CD3383">
      <w:pPr>
        <w:jc w:val="both"/>
        <w:rPr>
          <w:rFonts w:ascii="Noto Sans" w:hAnsi="Noto Sans" w:cs="Noto Sans"/>
          <w:b/>
          <w:bCs/>
          <w:sz w:val="24"/>
          <w:szCs w:val="24"/>
          <w:lang w:val="es-ES"/>
        </w:rPr>
      </w:pPr>
    </w:p>
    <w:p w14:paraId="0DF38091" w14:textId="77777777" w:rsidR="00CD3383" w:rsidRPr="00A71D14" w:rsidRDefault="00CD3383" w:rsidP="00CD3383">
      <w:pPr>
        <w:jc w:val="both"/>
        <w:rPr>
          <w:rFonts w:ascii="Noto Sans" w:hAnsi="Noto Sans" w:cs="Noto Sans"/>
          <w:color w:val="154B60"/>
          <w:sz w:val="24"/>
          <w:szCs w:val="24"/>
        </w:rPr>
      </w:pPr>
      <w:r w:rsidRPr="00A71D14">
        <w:rPr>
          <w:rFonts w:ascii="Noto Sans" w:hAnsi="Noto Sans" w:cs="Noto Sans"/>
          <w:b/>
          <w:bCs/>
          <w:color w:val="154B60"/>
          <w:sz w:val="24"/>
          <w:szCs w:val="24"/>
        </w:rPr>
        <w:t xml:space="preserve">Anexos </w:t>
      </w:r>
      <w:r w:rsidRPr="00A71D14">
        <w:rPr>
          <w:rFonts w:ascii="Noto Sans" w:hAnsi="Noto Sans" w:cs="Noto Sans"/>
          <w:color w:val="154B60"/>
          <w:sz w:val="24"/>
          <w:szCs w:val="24"/>
        </w:rPr>
        <w:t>(si hay, como manuales, código, ligas de acceso, etc.).</w:t>
      </w:r>
    </w:p>
    <w:p w14:paraId="6DC26769" w14:textId="77777777" w:rsidR="00CD3383" w:rsidRPr="00C75D8D" w:rsidRDefault="00CD3383" w:rsidP="00C75D8D">
      <w:pPr>
        <w:jc w:val="both"/>
        <w:rPr>
          <w:rFonts w:ascii="Noto Sans" w:hAnsi="Noto Sans" w:cs="Noto Sans"/>
          <w:color w:val="4472C4" w:themeColor="accent5"/>
          <w:sz w:val="24"/>
          <w:szCs w:val="24"/>
        </w:rPr>
      </w:pPr>
    </w:p>
    <w:sectPr w:rsidR="00CD3383" w:rsidRPr="00C75D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C33B3" w14:textId="77777777" w:rsidR="004D1B85" w:rsidRDefault="004D1B85" w:rsidP="00C72352">
      <w:pPr>
        <w:spacing w:after="0" w:line="240" w:lineRule="auto"/>
      </w:pPr>
      <w:r>
        <w:separator/>
      </w:r>
    </w:p>
  </w:endnote>
  <w:endnote w:type="continuationSeparator" w:id="0">
    <w:p w14:paraId="0D522338" w14:textId="77777777" w:rsidR="004D1B85" w:rsidRDefault="004D1B85" w:rsidP="00C7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Geomanist">
    <w:altName w:val="Calibri"/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C5888" w14:textId="77777777" w:rsidR="004D1B85" w:rsidRDefault="004D1B85" w:rsidP="00C72352">
      <w:pPr>
        <w:spacing w:after="0" w:line="240" w:lineRule="auto"/>
      </w:pPr>
      <w:r>
        <w:separator/>
      </w:r>
    </w:p>
  </w:footnote>
  <w:footnote w:type="continuationSeparator" w:id="0">
    <w:p w14:paraId="5B6E3113" w14:textId="77777777" w:rsidR="004D1B85" w:rsidRDefault="004D1B85" w:rsidP="00C72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4D054" w14:textId="0EA1AC29" w:rsidR="00C72352" w:rsidRDefault="00545356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0377213" wp14:editId="7A201805">
              <wp:simplePos x="0" y="0"/>
              <wp:positionH relativeFrom="column">
                <wp:posOffset>-1021080</wp:posOffset>
              </wp:positionH>
              <wp:positionV relativeFrom="paragraph">
                <wp:posOffset>-147320</wp:posOffset>
              </wp:positionV>
              <wp:extent cx="4523105" cy="1404620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3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DB1BD" w14:textId="223DB40D" w:rsidR="0095789E" w:rsidRPr="00545356" w:rsidRDefault="00E25692">
                          <w:pPr>
                            <w:rPr>
                              <w:rFonts w:ascii="Geomanist" w:hAnsi="Geomanist"/>
                              <w:color w:val="FFFFFF" w:themeColor="background1"/>
                            </w:rPr>
                          </w:pPr>
                          <w:r>
                            <w:rPr>
                              <w:rFonts w:ascii="Geomanist" w:hAnsi="Geomanist"/>
                              <w:color w:val="FFFFFF" w:themeColor="background1"/>
                            </w:rPr>
                            <w:t>Documentación del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37721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80.4pt;margin-top:-11.6pt;width:356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" filled="f" stroked="f">
              <v:textbox style="mso-fit-shape-to-text:t">
                <w:txbxContent>
                  <w:p w14:paraId="7B7DB1BD" w14:textId="223DB40D" w:rsidR="0095789E" w:rsidRPr="00545356" w:rsidRDefault="00E25692">
                    <w:pPr>
                      <w:rPr>
                        <w:rFonts w:ascii="Geomanist" w:hAnsi="Geomanist"/>
                        <w:color w:val="FFFFFF" w:themeColor="background1"/>
                      </w:rPr>
                    </w:pPr>
                    <w:r>
                      <w:rPr>
                        <w:rFonts w:ascii="Geomanist" w:hAnsi="Geomanist"/>
                        <w:color w:val="FFFFFF" w:themeColor="background1"/>
                      </w:rPr>
                      <w:t>Documentación del desarrollo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8F4"/>
    <w:multiLevelType w:val="multilevel"/>
    <w:tmpl w:val="086C86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EA038C"/>
    <w:multiLevelType w:val="multilevel"/>
    <w:tmpl w:val="6AFCC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DE0A55"/>
    <w:multiLevelType w:val="hybridMultilevel"/>
    <w:tmpl w:val="259AE9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6FE1"/>
    <w:multiLevelType w:val="hybridMultilevel"/>
    <w:tmpl w:val="BF8624E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F180C"/>
    <w:multiLevelType w:val="multilevel"/>
    <w:tmpl w:val="8D5EE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6331C5"/>
    <w:multiLevelType w:val="multilevel"/>
    <w:tmpl w:val="0224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EE54BB"/>
    <w:multiLevelType w:val="multilevel"/>
    <w:tmpl w:val="B18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0959D8"/>
    <w:multiLevelType w:val="multilevel"/>
    <w:tmpl w:val="1DCA4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D1090D"/>
    <w:multiLevelType w:val="multilevel"/>
    <w:tmpl w:val="DB8E99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70129BA"/>
    <w:multiLevelType w:val="hybridMultilevel"/>
    <w:tmpl w:val="0894571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122F62"/>
    <w:multiLevelType w:val="multilevel"/>
    <w:tmpl w:val="03FC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2250E"/>
    <w:multiLevelType w:val="multilevel"/>
    <w:tmpl w:val="700882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A48F4"/>
    <w:multiLevelType w:val="multilevel"/>
    <w:tmpl w:val="DC58A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D3C502A"/>
    <w:multiLevelType w:val="multilevel"/>
    <w:tmpl w:val="588C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C494B"/>
    <w:multiLevelType w:val="multilevel"/>
    <w:tmpl w:val="9730AD32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20F21FBB"/>
    <w:multiLevelType w:val="hybridMultilevel"/>
    <w:tmpl w:val="E5F69DCA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3E4AD4"/>
    <w:multiLevelType w:val="multilevel"/>
    <w:tmpl w:val="B3EE66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4FA3A02"/>
    <w:multiLevelType w:val="multilevel"/>
    <w:tmpl w:val="4E5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CC6D78"/>
    <w:multiLevelType w:val="multilevel"/>
    <w:tmpl w:val="CDA0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60EE3"/>
    <w:multiLevelType w:val="multilevel"/>
    <w:tmpl w:val="B9A4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137F63"/>
    <w:multiLevelType w:val="multilevel"/>
    <w:tmpl w:val="749E76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A677742"/>
    <w:multiLevelType w:val="multilevel"/>
    <w:tmpl w:val="E618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B93E2D"/>
    <w:multiLevelType w:val="multilevel"/>
    <w:tmpl w:val="1B5E64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25052EB"/>
    <w:multiLevelType w:val="multilevel"/>
    <w:tmpl w:val="73E6B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7856B2"/>
    <w:multiLevelType w:val="multilevel"/>
    <w:tmpl w:val="5FF234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4206254"/>
    <w:multiLevelType w:val="multilevel"/>
    <w:tmpl w:val="0568B8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4764E7B"/>
    <w:multiLevelType w:val="multilevel"/>
    <w:tmpl w:val="FD1A9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7D223D9"/>
    <w:multiLevelType w:val="multilevel"/>
    <w:tmpl w:val="CA42D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C704F34"/>
    <w:multiLevelType w:val="multilevel"/>
    <w:tmpl w:val="6450B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D706A1"/>
    <w:multiLevelType w:val="hybridMultilevel"/>
    <w:tmpl w:val="05DE6A8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29217D"/>
    <w:multiLevelType w:val="multilevel"/>
    <w:tmpl w:val="C96E3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4541A6B"/>
    <w:multiLevelType w:val="multilevel"/>
    <w:tmpl w:val="5E64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5B443AC"/>
    <w:multiLevelType w:val="multilevel"/>
    <w:tmpl w:val="AD984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45B7499B"/>
    <w:multiLevelType w:val="multilevel"/>
    <w:tmpl w:val="E6D2A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0103322"/>
    <w:multiLevelType w:val="multilevel"/>
    <w:tmpl w:val="BBE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800F7B"/>
    <w:multiLevelType w:val="hybridMultilevel"/>
    <w:tmpl w:val="33D6FB9A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27B6D84"/>
    <w:multiLevelType w:val="multilevel"/>
    <w:tmpl w:val="A79EFFFA"/>
    <w:lvl w:ilvl="0">
      <w:start w:val="6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7" w15:restartNumberingAfterBreak="0">
    <w:nsid w:val="5E2B65A7"/>
    <w:multiLevelType w:val="multilevel"/>
    <w:tmpl w:val="0D5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342FAB"/>
    <w:multiLevelType w:val="multilevel"/>
    <w:tmpl w:val="D3F4F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E7D3AA1"/>
    <w:multiLevelType w:val="multilevel"/>
    <w:tmpl w:val="D5AA5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F092C78"/>
    <w:multiLevelType w:val="multilevel"/>
    <w:tmpl w:val="598CCF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1233EB9"/>
    <w:multiLevelType w:val="hybridMultilevel"/>
    <w:tmpl w:val="1C30C93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2D42E66"/>
    <w:multiLevelType w:val="multilevel"/>
    <w:tmpl w:val="739EF9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43" w15:restartNumberingAfterBreak="0">
    <w:nsid w:val="63CE1C4D"/>
    <w:multiLevelType w:val="hybridMultilevel"/>
    <w:tmpl w:val="C45C9D4E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522258C"/>
    <w:multiLevelType w:val="hybridMultilevel"/>
    <w:tmpl w:val="46E41DF4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6D424FF"/>
    <w:multiLevelType w:val="multilevel"/>
    <w:tmpl w:val="5B1EE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6D83BB4"/>
    <w:multiLevelType w:val="multilevel"/>
    <w:tmpl w:val="53A68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66F109FC"/>
    <w:multiLevelType w:val="multilevel"/>
    <w:tmpl w:val="989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5261D8"/>
    <w:multiLevelType w:val="multilevel"/>
    <w:tmpl w:val="BA061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3019A8"/>
    <w:multiLevelType w:val="multilevel"/>
    <w:tmpl w:val="CF4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4813C3"/>
    <w:multiLevelType w:val="multilevel"/>
    <w:tmpl w:val="AA76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D0639B"/>
    <w:multiLevelType w:val="multilevel"/>
    <w:tmpl w:val="DE4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C1F39DA"/>
    <w:multiLevelType w:val="hybridMultilevel"/>
    <w:tmpl w:val="1EE22D8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D8F57D6"/>
    <w:multiLevelType w:val="hybridMultilevel"/>
    <w:tmpl w:val="DC7C146A"/>
    <w:lvl w:ilvl="0" w:tplc="67049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5D3719"/>
    <w:multiLevelType w:val="multilevel"/>
    <w:tmpl w:val="DD603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704F4E2D"/>
    <w:multiLevelType w:val="hybridMultilevel"/>
    <w:tmpl w:val="D20831A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72557628"/>
    <w:multiLevelType w:val="multilevel"/>
    <w:tmpl w:val="5BBCD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73491589"/>
    <w:multiLevelType w:val="multilevel"/>
    <w:tmpl w:val="EF122880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8" w15:restartNumberingAfterBreak="0">
    <w:nsid w:val="74471B76"/>
    <w:multiLevelType w:val="multilevel"/>
    <w:tmpl w:val="599C0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76765DEF"/>
    <w:multiLevelType w:val="multilevel"/>
    <w:tmpl w:val="D3B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741573D"/>
    <w:multiLevelType w:val="hybridMultilevel"/>
    <w:tmpl w:val="2C46F66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7F12710"/>
    <w:multiLevelType w:val="multilevel"/>
    <w:tmpl w:val="86A02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79F4629E"/>
    <w:multiLevelType w:val="multilevel"/>
    <w:tmpl w:val="1A4AE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7A097798"/>
    <w:multiLevelType w:val="hybridMultilevel"/>
    <w:tmpl w:val="B18CD400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C2B43C8"/>
    <w:multiLevelType w:val="multilevel"/>
    <w:tmpl w:val="115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D433B15"/>
    <w:multiLevelType w:val="multilevel"/>
    <w:tmpl w:val="AF863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7DF20D13"/>
    <w:multiLevelType w:val="multilevel"/>
    <w:tmpl w:val="01B4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2032844">
    <w:abstractNumId w:val="2"/>
  </w:num>
  <w:num w:numId="2" w16cid:durableId="951784922">
    <w:abstractNumId w:val="42"/>
  </w:num>
  <w:num w:numId="3" w16cid:durableId="1279684511">
    <w:abstractNumId w:val="51"/>
  </w:num>
  <w:num w:numId="4" w16cid:durableId="580256298">
    <w:abstractNumId w:val="66"/>
  </w:num>
  <w:num w:numId="5" w16cid:durableId="1219365583">
    <w:abstractNumId w:val="18"/>
  </w:num>
  <w:num w:numId="6" w16cid:durableId="1091777221">
    <w:abstractNumId w:val="23"/>
  </w:num>
  <w:num w:numId="7" w16cid:durableId="1171916918">
    <w:abstractNumId w:val="28"/>
  </w:num>
  <w:num w:numId="8" w16cid:durableId="2010908327">
    <w:abstractNumId w:val="11"/>
  </w:num>
  <w:num w:numId="9" w16cid:durableId="43141370">
    <w:abstractNumId w:val="13"/>
  </w:num>
  <w:num w:numId="10" w16cid:durableId="2041203610">
    <w:abstractNumId w:val="54"/>
  </w:num>
  <w:num w:numId="11" w16cid:durableId="261113608">
    <w:abstractNumId w:val="39"/>
  </w:num>
  <w:num w:numId="12" w16cid:durableId="305284910">
    <w:abstractNumId w:val="48"/>
  </w:num>
  <w:num w:numId="13" w16cid:durableId="1633094878">
    <w:abstractNumId w:val="46"/>
  </w:num>
  <w:num w:numId="14" w16cid:durableId="1847599144">
    <w:abstractNumId w:val="12"/>
  </w:num>
  <w:num w:numId="15" w16cid:durableId="1230262895">
    <w:abstractNumId w:val="10"/>
  </w:num>
  <w:num w:numId="16" w16cid:durableId="768964417">
    <w:abstractNumId w:val="27"/>
  </w:num>
  <w:num w:numId="17" w16cid:durableId="273756175">
    <w:abstractNumId w:val="24"/>
  </w:num>
  <w:num w:numId="18" w16cid:durableId="1891453457">
    <w:abstractNumId w:val="57"/>
  </w:num>
  <w:num w:numId="19" w16cid:durableId="861358178">
    <w:abstractNumId w:val="32"/>
  </w:num>
  <w:num w:numId="20" w16cid:durableId="1221096432">
    <w:abstractNumId w:val="61"/>
  </w:num>
  <w:num w:numId="21" w16cid:durableId="1902519884">
    <w:abstractNumId w:val="14"/>
  </w:num>
  <w:num w:numId="22" w16cid:durableId="1337539376">
    <w:abstractNumId w:val="26"/>
  </w:num>
  <w:num w:numId="23" w16cid:durableId="1968315138">
    <w:abstractNumId w:val="16"/>
  </w:num>
  <w:num w:numId="24" w16cid:durableId="97409145">
    <w:abstractNumId w:val="36"/>
  </w:num>
  <w:num w:numId="25" w16cid:durableId="916212998">
    <w:abstractNumId w:val="30"/>
  </w:num>
  <w:num w:numId="26" w16cid:durableId="1530335812">
    <w:abstractNumId w:val="1"/>
  </w:num>
  <w:num w:numId="27" w16cid:durableId="1463422137">
    <w:abstractNumId w:val="37"/>
  </w:num>
  <w:num w:numId="28" w16cid:durableId="1132478246">
    <w:abstractNumId w:val="65"/>
  </w:num>
  <w:num w:numId="29" w16cid:durableId="791753200">
    <w:abstractNumId w:val="8"/>
  </w:num>
  <w:num w:numId="30" w16cid:durableId="1816795039">
    <w:abstractNumId w:val="0"/>
  </w:num>
  <w:num w:numId="31" w16cid:durableId="431628328">
    <w:abstractNumId w:val="7"/>
  </w:num>
  <w:num w:numId="32" w16cid:durableId="1872452798">
    <w:abstractNumId w:val="59"/>
  </w:num>
  <w:num w:numId="33" w16cid:durableId="1883666439">
    <w:abstractNumId w:val="38"/>
  </w:num>
  <w:num w:numId="34" w16cid:durableId="637147754">
    <w:abstractNumId w:val="25"/>
  </w:num>
  <w:num w:numId="35" w16cid:durableId="437337211">
    <w:abstractNumId w:val="56"/>
  </w:num>
  <w:num w:numId="36" w16cid:durableId="719744422">
    <w:abstractNumId w:val="31"/>
  </w:num>
  <w:num w:numId="37" w16cid:durableId="1171141500">
    <w:abstractNumId w:val="62"/>
  </w:num>
  <w:num w:numId="38" w16cid:durableId="417336565">
    <w:abstractNumId w:val="5"/>
  </w:num>
  <w:num w:numId="39" w16cid:durableId="1725831308">
    <w:abstractNumId w:val="6"/>
  </w:num>
  <w:num w:numId="40" w16cid:durableId="1286498614">
    <w:abstractNumId w:val="19"/>
  </w:num>
  <w:num w:numId="41" w16cid:durableId="2122021723">
    <w:abstractNumId w:val="50"/>
  </w:num>
  <w:num w:numId="42" w16cid:durableId="1117137645">
    <w:abstractNumId w:val="17"/>
  </w:num>
  <w:num w:numId="43" w16cid:durableId="1968512422">
    <w:abstractNumId w:val="40"/>
  </w:num>
  <w:num w:numId="44" w16cid:durableId="276067028">
    <w:abstractNumId w:val="4"/>
  </w:num>
  <w:num w:numId="45" w16cid:durableId="2022734561">
    <w:abstractNumId w:val="58"/>
  </w:num>
  <w:num w:numId="46" w16cid:durableId="177081497">
    <w:abstractNumId w:val="34"/>
  </w:num>
  <w:num w:numId="47" w16cid:durableId="1803232637">
    <w:abstractNumId w:val="20"/>
  </w:num>
  <w:num w:numId="48" w16cid:durableId="1182085848">
    <w:abstractNumId w:val="22"/>
  </w:num>
  <w:num w:numId="49" w16cid:durableId="829712611">
    <w:abstractNumId w:val="33"/>
  </w:num>
  <w:num w:numId="50" w16cid:durableId="202600510">
    <w:abstractNumId w:val="49"/>
  </w:num>
  <w:num w:numId="51" w16cid:durableId="1935278777">
    <w:abstractNumId w:val="21"/>
  </w:num>
  <w:num w:numId="52" w16cid:durableId="1411925934">
    <w:abstractNumId w:val="64"/>
  </w:num>
  <w:num w:numId="53" w16cid:durableId="225606385">
    <w:abstractNumId w:val="47"/>
  </w:num>
  <w:num w:numId="54" w16cid:durableId="788550407">
    <w:abstractNumId w:val="60"/>
  </w:num>
  <w:num w:numId="55" w16cid:durableId="1841308357">
    <w:abstractNumId w:val="9"/>
  </w:num>
  <w:num w:numId="56" w16cid:durableId="969212213">
    <w:abstractNumId w:val="52"/>
  </w:num>
  <w:num w:numId="57" w16cid:durableId="104085126">
    <w:abstractNumId w:val="44"/>
  </w:num>
  <w:num w:numId="58" w16cid:durableId="616638445">
    <w:abstractNumId w:val="43"/>
  </w:num>
  <w:num w:numId="59" w16cid:durableId="2019697958">
    <w:abstractNumId w:val="35"/>
  </w:num>
  <w:num w:numId="60" w16cid:durableId="55444936">
    <w:abstractNumId w:val="63"/>
  </w:num>
  <w:num w:numId="61" w16cid:durableId="201287911">
    <w:abstractNumId w:val="15"/>
  </w:num>
  <w:num w:numId="62" w16cid:durableId="1348214564">
    <w:abstractNumId w:val="55"/>
  </w:num>
  <w:num w:numId="63" w16cid:durableId="166092175">
    <w:abstractNumId w:val="3"/>
  </w:num>
  <w:num w:numId="64" w16cid:durableId="2075349253">
    <w:abstractNumId w:val="41"/>
  </w:num>
  <w:num w:numId="65" w16cid:durableId="1381320920">
    <w:abstractNumId w:val="29"/>
  </w:num>
  <w:num w:numId="66" w16cid:durableId="1304771104">
    <w:abstractNumId w:val="45"/>
  </w:num>
  <w:num w:numId="67" w16cid:durableId="1699550648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DC"/>
    <w:rsid w:val="000D3144"/>
    <w:rsid w:val="000D4FE3"/>
    <w:rsid w:val="000E6B80"/>
    <w:rsid w:val="001C53DD"/>
    <w:rsid w:val="00204FEA"/>
    <w:rsid w:val="00235F1F"/>
    <w:rsid w:val="00284825"/>
    <w:rsid w:val="002E4E0E"/>
    <w:rsid w:val="00311814"/>
    <w:rsid w:val="00343B2D"/>
    <w:rsid w:val="00355BC5"/>
    <w:rsid w:val="003773F9"/>
    <w:rsid w:val="003B07D5"/>
    <w:rsid w:val="003C3571"/>
    <w:rsid w:val="00404291"/>
    <w:rsid w:val="00407C9B"/>
    <w:rsid w:val="004427F3"/>
    <w:rsid w:val="00444C55"/>
    <w:rsid w:val="004D1B85"/>
    <w:rsid w:val="004D31DC"/>
    <w:rsid w:val="00542D41"/>
    <w:rsid w:val="005431D9"/>
    <w:rsid w:val="00543649"/>
    <w:rsid w:val="00545356"/>
    <w:rsid w:val="00552B06"/>
    <w:rsid w:val="0057199C"/>
    <w:rsid w:val="005A133F"/>
    <w:rsid w:val="005D19A9"/>
    <w:rsid w:val="006333E7"/>
    <w:rsid w:val="00686E58"/>
    <w:rsid w:val="006A1D47"/>
    <w:rsid w:val="006E39A1"/>
    <w:rsid w:val="00700073"/>
    <w:rsid w:val="00725729"/>
    <w:rsid w:val="007314C7"/>
    <w:rsid w:val="00790BF4"/>
    <w:rsid w:val="00792D3B"/>
    <w:rsid w:val="007D0BF1"/>
    <w:rsid w:val="008463C0"/>
    <w:rsid w:val="008D205E"/>
    <w:rsid w:val="008E5D28"/>
    <w:rsid w:val="0090401B"/>
    <w:rsid w:val="0090548A"/>
    <w:rsid w:val="009140EA"/>
    <w:rsid w:val="00933766"/>
    <w:rsid w:val="00946A48"/>
    <w:rsid w:val="0095789E"/>
    <w:rsid w:val="00980132"/>
    <w:rsid w:val="009A640C"/>
    <w:rsid w:val="009B2C28"/>
    <w:rsid w:val="00A57637"/>
    <w:rsid w:val="00A71D14"/>
    <w:rsid w:val="00A934B2"/>
    <w:rsid w:val="00A965BB"/>
    <w:rsid w:val="00AE4F57"/>
    <w:rsid w:val="00B14DE6"/>
    <w:rsid w:val="00B54F77"/>
    <w:rsid w:val="00BA3227"/>
    <w:rsid w:val="00C03AF0"/>
    <w:rsid w:val="00C72352"/>
    <w:rsid w:val="00C75D8D"/>
    <w:rsid w:val="00CD3383"/>
    <w:rsid w:val="00D32C87"/>
    <w:rsid w:val="00D35043"/>
    <w:rsid w:val="00DB62F8"/>
    <w:rsid w:val="00E25692"/>
    <w:rsid w:val="00E57DEB"/>
    <w:rsid w:val="00E6275B"/>
    <w:rsid w:val="00E761C2"/>
    <w:rsid w:val="00E841B8"/>
    <w:rsid w:val="00EB3EC4"/>
    <w:rsid w:val="00EB5E12"/>
    <w:rsid w:val="00EC081B"/>
    <w:rsid w:val="00EE095D"/>
    <w:rsid w:val="00F4133F"/>
    <w:rsid w:val="00F46631"/>
    <w:rsid w:val="00FC3C94"/>
    <w:rsid w:val="00FE4C76"/>
    <w:rsid w:val="00FE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66FAB"/>
  <w15:chartTrackingRefBased/>
  <w15:docId w15:val="{35A11965-B5DA-4068-8C53-B96427C2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56"/>
  </w:style>
  <w:style w:type="paragraph" w:styleId="Ttulo2">
    <w:name w:val="heading 2"/>
    <w:basedOn w:val="Normal"/>
    <w:next w:val="Normal"/>
    <w:link w:val="Ttulo2Car"/>
    <w:qFormat/>
    <w:rsid w:val="00E25692"/>
    <w:pPr>
      <w:keepNext/>
      <w:spacing w:after="0" w:line="240" w:lineRule="auto"/>
      <w:ind w:left="284" w:right="283"/>
      <w:jc w:val="center"/>
      <w:outlineLvl w:val="1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2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352"/>
  </w:style>
  <w:style w:type="paragraph" w:styleId="Piedepgina">
    <w:name w:val="footer"/>
    <w:basedOn w:val="Normal"/>
    <w:link w:val="PiedepginaCar"/>
    <w:uiPriority w:val="99"/>
    <w:unhideWhenUsed/>
    <w:rsid w:val="00C72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352"/>
  </w:style>
  <w:style w:type="table" w:styleId="Tablaconcuadrcula">
    <w:name w:val="Table Grid"/>
    <w:basedOn w:val="Tablanormal"/>
    <w:uiPriority w:val="39"/>
    <w:rsid w:val="00FE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D41"/>
    <w:pPr>
      <w:ind w:left="720"/>
      <w:contextualSpacing/>
    </w:pPr>
  </w:style>
  <w:style w:type="paragraph" w:customStyle="1" w:styleId="paragraph">
    <w:name w:val="paragraph"/>
    <w:basedOn w:val="Normal"/>
    <w:rsid w:val="00E6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E6275B"/>
  </w:style>
  <w:style w:type="character" w:customStyle="1" w:styleId="eop">
    <w:name w:val="eop"/>
    <w:basedOn w:val="Fuentedeprrafopredeter"/>
    <w:rsid w:val="00E6275B"/>
  </w:style>
  <w:style w:type="character" w:customStyle="1" w:styleId="Ttulo2Car">
    <w:name w:val="Título 2 Car"/>
    <w:basedOn w:val="Fuentedeprrafopredeter"/>
    <w:link w:val="Ttulo2"/>
    <w:rsid w:val="00E25692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E25692"/>
    <w:pPr>
      <w:pBdr>
        <w:bottom w:val="doub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E25692"/>
    <w:rPr>
      <w:rFonts w:ascii="Arial" w:eastAsia="Times New Roman" w:hAnsi="Arial" w:cs="Times New Roman"/>
      <w:sz w:val="32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E25692"/>
    <w:pPr>
      <w:spacing w:after="0" w:line="240" w:lineRule="auto"/>
      <w:ind w:right="-2"/>
      <w:jc w:val="center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25692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bloque">
    <w:name w:val="Block Text"/>
    <w:basedOn w:val="Normal"/>
    <w:semiHidden/>
    <w:rsid w:val="00E25692"/>
    <w:pPr>
      <w:spacing w:after="0" w:line="240" w:lineRule="auto"/>
      <w:ind w:left="567" w:right="849"/>
      <w:jc w:val="center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256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D4F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D4F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F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yCV1\OneDrive%20-%20Instituto%20Politecnico%20Nacional\UTEYCV\SERVICIO%20SOCIAL\SS_UTEYCV\proyecto_terminal\pdf\Plantilla%20word%20Proyecto%20Term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Proyecto Terminal</Template>
  <TotalTime>2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UTEyCV1</dc:creator>
  <cp:keywords/>
  <dc:description/>
  <cp:lastModifiedBy>Andres Isaac Montes Lopez</cp:lastModifiedBy>
  <cp:revision>3</cp:revision>
  <cp:lastPrinted>2025-03-06T23:23:00Z</cp:lastPrinted>
  <dcterms:created xsi:type="dcterms:W3CDTF">2025-09-12T20:20:00Z</dcterms:created>
  <dcterms:modified xsi:type="dcterms:W3CDTF">2025-09-12T22:04:00Z</dcterms:modified>
</cp:coreProperties>
</file>